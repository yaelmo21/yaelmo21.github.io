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34"/>
        <w:tblW w:w="4981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Diseño de tabla"/>
      </w:tblPr>
      <w:tblGrid>
        <w:gridCol w:w="836"/>
        <w:gridCol w:w="2876"/>
        <w:gridCol w:w="1041"/>
        <w:gridCol w:w="5978"/>
      </w:tblGrid>
      <w:tr w:rsidR="00BA641B" w:rsidRPr="009B298F" w14:paraId="714136F8" w14:textId="77777777" w:rsidTr="00BA641B">
        <w:trPr>
          <w:trHeight w:val="1060"/>
        </w:trPr>
        <w:tc>
          <w:tcPr>
            <w:tcW w:w="3712" w:type="dxa"/>
            <w:gridSpan w:val="2"/>
            <w:vAlign w:val="center"/>
          </w:tcPr>
          <w:p w14:paraId="101E6AAF" w14:textId="6BD7BB8B" w:rsidR="00BA641B" w:rsidRPr="00BA23B0" w:rsidRDefault="00BA641B" w:rsidP="00BA641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  <w:lang w:val="es-MX"/>
              </w:rPr>
            </w:pPr>
          </w:p>
        </w:tc>
        <w:tc>
          <w:tcPr>
            <w:tcW w:w="1041" w:type="dxa"/>
            <w:vMerge w:val="restart"/>
          </w:tcPr>
          <w:p w14:paraId="79EF7D6F" w14:textId="77777777" w:rsidR="00BA641B" w:rsidRPr="00BA23B0" w:rsidRDefault="00BA641B" w:rsidP="00BA641B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MX"/>
              </w:rPr>
            </w:pPr>
          </w:p>
        </w:tc>
        <w:tc>
          <w:tcPr>
            <w:tcW w:w="5978" w:type="dxa"/>
            <w:vMerge w:val="restart"/>
          </w:tcPr>
          <w:p w14:paraId="73ABFE90" w14:textId="0B4B7C6B" w:rsidR="00BA641B" w:rsidRPr="00BA23B0" w:rsidRDefault="00BA641B" w:rsidP="00BA641B">
            <w:pPr>
              <w:pStyle w:val="Ttulo"/>
              <w:rPr>
                <w:lang w:val="es-MX"/>
              </w:rPr>
            </w:pPr>
            <w:r>
              <w:rPr>
                <w:lang w:val="es-MX"/>
              </w:rPr>
              <w:t>Yael</w:t>
            </w:r>
            <w:r w:rsidRPr="00BA23B0">
              <w:rPr>
                <w:lang w:val="es-MX" w:bidi="es-MX"/>
              </w:rPr>
              <w:t xml:space="preserve"> </w:t>
            </w:r>
            <w:r>
              <w:rPr>
                <w:lang w:val="es-MX"/>
              </w:rPr>
              <w:t>Ruiz Pucheta</w:t>
            </w:r>
          </w:p>
          <w:p w14:paraId="2851C23D" w14:textId="77777777" w:rsidR="00BA641B" w:rsidRPr="003E624C" w:rsidRDefault="00BA641B" w:rsidP="00BA641B">
            <w:pPr>
              <w:pStyle w:val="Ttulo2"/>
              <w:rPr>
                <w:caps/>
                <w:color w:val="00408D"/>
                <w:szCs w:val="22"/>
                <w:lang w:val="es-MX" w:bidi="es-MX"/>
              </w:rPr>
            </w:pPr>
            <w:r w:rsidRPr="003E624C">
              <w:rPr>
                <w:caps/>
                <w:color w:val="00408D"/>
                <w:szCs w:val="22"/>
                <w:lang w:val="es-MX" w:bidi="es-MX"/>
              </w:rPr>
              <w:t>EXPERIENCE</w:t>
            </w:r>
          </w:p>
          <w:p w14:paraId="6395759A" w14:textId="77777777" w:rsidR="00BA641B" w:rsidRPr="003E624C" w:rsidRDefault="00BA641B" w:rsidP="00BA641B">
            <w:pPr>
              <w:pStyle w:val="Ttulo2"/>
              <w:rPr>
                <w:sz w:val="20"/>
                <w:lang w:val="es-MX"/>
              </w:rPr>
            </w:pPr>
            <w:r w:rsidRPr="003E624C">
              <w:rPr>
                <w:sz w:val="20"/>
                <w:lang w:val="es-MX"/>
              </w:rPr>
              <w:t>2021</w:t>
            </w:r>
            <w:r w:rsidRPr="003E624C">
              <w:rPr>
                <w:sz w:val="20"/>
                <w:lang w:val="es-MX" w:bidi="es-MX"/>
              </w:rPr>
              <w:t>–</w:t>
            </w:r>
            <w:r w:rsidRPr="003E624C">
              <w:rPr>
                <w:sz w:val="20"/>
                <w:lang w:val="es-MX"/>
              </w:rPr>
              <w:t>Now</w:t>
            </w:r>
          </w:p>
          <w:p w14:paraId="77CD6DCF" w14:textId="77777777" w:rsidR="00BA641B" w:rsidRPr="003E624C" w:rsidRDefault="00BA641B" w:rsidP="00BA641B">
            <w:pPr>
              <w:rPr>
                <w:sz w:val="20"/>
                <w:szCs w:val="20"/>
                <w:lang w:val="es-MX"/>
              </w:rPr>
            </w:pPr>
            <w:r w:rsidRPr="003E624C">
              <w:rPr>
                <w:rStyle w:val="Textoennegrita"/>
                <w:color w:val="auto"/>
                <w:sz w:val="20"/>
                <w:szCs w:val="20"/>
                <w:lang w:val="es-MX" w:bidi="es-MX"/>
              </w:rPr>
              <w:t xml:space="preserve">Java Developer • </w:t>
            </w:r>
            <w:r w:rsidRPr="003E624C">
              <w:rPr>
                <w:sz w:val="20"/>
                <w:szCs w:val="20"/>
                <w:lang w:val="es-MX"/>
              </w:rPr>
              <w:t>Infomedia S.A de C.V</w:t>
            </w:r>
          </w:p>
          <w:p w14:paraId="1EFA8860" w14:textId="77777777" w:rsidR="00BA641B" w:rsidRPr="003E624C" w:rsidRDefault="00BA641B" w:rsidP="00BA641B">
            <w:pPr>
              <w:pStyle w:val="Ttulo2"/>
              <w:rPr>
                <w:sz w:val="20"/>
                <w:lang w:val="es-MX"/>
              </w:rPr>
            </w:pPr>
            <w:r w:rsidRPr="003E624C">
              <w:rPr>
                <w:sz w:val="20"/>
                <w:lang w:val="es-MX"/>
              </w:rPr>
              <w:t>2021</w:t>
            </w:r>
            <w:r w:rsidRPr="003E624C">
              <w:rPr>
                <w:sz w:val="20"/>
                <w:lang w:val="es-MX" w:bidi="es-MX"/>
              </w:rPr>
              <w:t>–</w:t>
            </w:r>
            <w:r w:rsidRPr="003E624C">
              <w:rPr>
                <w:sz w:val="20"/>
                <w:lang w:val="es-MX"/>
              </w:rPr>
              <w:t>Now</w:t>
            </w:r>
          </w:p>
          <w:p w14:paraId="0C4E8D31" w14:textId="363FDBC9" w:rsidR="00BA641B" w:rsidRPr="003E624C" w:rsidRDefault="004A59C8" w:rsidP="00BA641B">
            <w:pPr>
              <w:rPr>
                <w:sz w:val="20"/>
                <w:szCs w:val="20"/>
                <w:lang w:val="es-MX"/>
              </w:rPr>
            </w:pPr>
            <w:r w:rsidRPr="003E624C">
              <w:rPr>
                <w:rStyle w:val="Textoennegrita"/>
                <w:color w:val="auto"/>
                <w:sz w:val="20"/>
                <w:szCs w:val="20"/>
                <w:lang w:val="es-MX" w:bidi="es-MX"/>
              </w:rPr>
              <w:t xml:space="preserve">Mentor in JavaScript </w:t>
            </w:r>
            <w:r w:rsidR="00BA641B" w:rsidRPr="003E624C">
              <w:rPr>
                <w:rStyle w:val="Textoennegrita"/>
                <w:color w:val="auto"/>
                <w:sz w:val="20"/>
                <w:szCs w:val="20"/>
                <w:lang w:val="es-MX" w:bidi="es-MX"/>
              </w:rPr>
              <w:t xml:space="preserve">• </w:t>
            </w:r>
            <w:r w:rsidR="00BA641B" w:rsidRPr="003E624C">
              <w:rPr>
                <w:sz w:val="20"/>
                <w:szCs w:val="20"/>
                <w:lang w:val="es-MX"/>
              </w:rPr>
              <w:t>Kodemia</w:t>
            </w:r>
          </w:p>
          <w:p w14:paraId="3C8B3AC3" w14:textId="77777777" w:rsidR="00BA641B" w:rsidRPr="003E624C" w:rsidRDefault="00BA641B" w:rsidP="00BA641B">
            <w:pPr>
              <w:pStyle w:val="Ttulo2"/>
              <w:jc w:val="both"/>
              <w:rPr>
                <w:b w:val="0"/>
                <w:bCs w:val="0"/>
                <w:sz w:val="20"/>
                <w:lang w:val="en-US"/>
              </w:rPr>
            </w:pPr>
            <w:r w:rsidRPr="003E624C">
              <w:rPr>
                <w:b w:val="0"/>
                <w:bCs w:val="0"/>
                <w:sz w:val="20"/>
                <w:lang w:val="en-US"/>
              </w:rPr>
              <w:t xml:space="preserve">Coaching in </w:t>
            </w:r>
            <w:proofErr w:type="spellStart"/>
            <w:r w:rsidRPr="003E624C">
              <w:rPr>
                <w:b w:val="0"/>
                <w:bCs w:val="0"/>
                <w:sz w:val="20"/>
                <w:lang w:val="en-US"/>
              </w:rPr>
              <w:t>javascript</w:t>
            </w:r>
            <w:proofErr w:type="spellEnd"/>
            <w:r w:rsidRPr="003E624C">
              <w:rPr>
                <w:b w:val="0"/>
                <w:bCs w:val="0"/>
                <w:sz w:val="20"/>
                <w:lang w:val="en-US"/>
              </w:rPr>
              <w:t xml:space="preserve">, I explain all the basic elements of the programming language and its uses </w:t>
            </w:r>
            <w:proofErr w:type="gramStart"/>
            <w:r w:rsidRPr="003E624C">
              <w:rPr>
                <w:b w:val="0"/>
                <w:bCs w:val="0"/>
                <w:sz w:val="20"/>
                <w:lang w:val="en-US"/>
              </w:rPr>
              <w:t>on a daily basis</w:t>
            </w:r>
            <w:proofErr w:type="gramEnd"/>
            <w:r w:rsidRPr="003E624C">
              <w:rPr>
                <w:b w:val="0"/>
                <w:bCs w:val="0"/>
                <w:sz w:val="20"/>
                <w:lang w:val="en-US"/>
              </w:rPr>
              <w:t xml:space="preserve"> to the </w:t>
            </w:r>
            <w:proofErr w:type="spellStart"/>
            <w:r w:rsidRPr="003E624C">
              <w:rPr>
                <w:b w:val="0"/>
                <w:bCs w:val="0"/>
                <w:sz w:val="20"/>
                <w:lang w:val="en-US"/>
              </w:rPr>
              <w:t>Koders</w:t>
            </w:r>
            <w:proofErr w:type="spellEnd"/>
            <w:r w:rsidRPr="003E624C">
              <w:rPr>
                <w:b w:val="0"/>
                <w:bCs w:val="0"/>
                <w:sz w:val="20"/>
                <w:lang w:val="en-US"/>
              </w:rPr>
              <w:t xml:space="preserve"> community.</w:t>
            </w:r>
          </w:p>
          <w:p w14:paraId="445A19E4" w14:textId="77777777" w:rsidR="00BA641B" w:rsidRPr="003E624C" w:rsidRDefault="00BA641B" w:rsidP="00BA641B">
            <w:pPr>
              <w:pStyle w:val="Ttulo2"/>
              <w:rPr>
                <w:sz w:val="20"/>
                <w:lang w:val="en-US"/>
              </w:rPr>
            </w:pPr>
          </w:p>
          <w:p w14:paraId="4FA00B81" w14:textId="6E8D191F" w:rsidR="00BA641B" w:rsidRPr="003E624C" w:rsidRDefault="00BA641B" w:rsidP="00BA641B">
            <w:pPr>
              <w:pStyle w:val="Ttulo2"/>
              <w:rPr>
                <w:sz w:val="20"/>
                <w:lang w:val="en-US"/>
              </w:rPr>
            </w:pPr>
            <w:r w:rsidRPr="003E624C">
              <w:rPr>
                <w:sz w:val="20"/>
                <w:lang w:val="en-US"/>
              </w:rPr>
              <w:t>2020</w:t>
            </w:r>
            <w:r w:rsidRPr="003E624C">
              <w:rPr>
                <w:sz w:val="20"/>
                <w:lang w:val="en-US" w:bidi="es-MX"/>
              </w:rPr>
              <w:t>–</w:t>
            </w:r>
            <w:r w:rsidR="00AA5495" w:rsidRPr="003E624C">
              <w:rPr>
                <w:sz w:val="20"/>
                <w:lang w:val="en-US"/>
              </w:rPr>
              <w:t>Now</w:t>
            </w:r>
          </w:p>
          <w:p w14:paraId="49E63F3C" w14:textId="77777777" w:rsidR="00BA641B" w:rsidRPr="003E624C" w:rsidRDefault="00BA641B" w:rsidP="00BA641B">
            <w:pPr>
              <w:rPr>
                <w:sz w:val="20"/>
                <w:szCs w:val="20"/>
                <w:lang w:val="en-US"/>
              </w:rPr>
            </w:pPr>
            <w:r w:rsidRPr="003E624C">
              <w:rPr>
                <w:b/>
                <w:bCs/>
                <w:sz w:val="20"/>
                <w:szCs w:val="20"/>
                <w:lang w:val="en-US"/>
              </w:rPr>
              <w:t xml:space="preserve">Full Stack Developer </w:t>
            </w:r>
            <w:proofErr w:type="spellStart"/>
            <w:r w:rsidRPr="003E624C">
              <w:rPr>
                <w:b/>
                <w:bCs/>
                <w:sz w:val="20"/>
                <w:szCs w:val="20"/>
                <w:lang w:val="en-US"/>
              </w:rPr>
              <w:t>Javascript</w:t>
            </w:r>
            <w:proofErr w:type="spellEnd"/>
            <w:r w:rsidRPr="003E624C">
              <w:rPr>
                <w:sz w:val="20"/>
                <w:szCs w:val="20"/>
                <w:lang w:val="en-US" w:bidi="es-MX"/>
              </w:rPr>
              <w:t xml:space="preserve"> • </w:t>
            </w:r>
            <w:r w:rsidRPr="003E624C">
              <w:rPr>
                <w:sz w:val="20"/>
                <w:szCs w:val="20"/>
                <w:lang w:val="en-US"/>
              </w:rPr>
              <w:t xml:space="preserve">Centro </w:t>
            </w:r>
            <w:proofErr w:type="spellStart"/>
            <w:r w:rsidRPr="003E624C">
              <w:rPr>
                <w:sz w:val="20"/>
                <w:szCs w:val="20"/>
                <w:lang w:val="en-US"/>
              </w:rPr>
              <w:t>Médico</w:t>
            </w:r>
            <w:proofErr w:type="spellEnd"/>
            <w:r w:rsidRPr="003E624C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E624C">
              <w:rPr>
                <w:sz w:val="20"/>
                <w:szCs w:val="20"/>
                <w:lang w:val="en-US"/>
              </w:rPr>
              <w:t>Xalapa</w:t>
            </w:r>
            <w:proofErr w:type="spellEnd"/>
          </w:p>
          <w:p w14:paraId="34F51D9E" w14:textId="4D7DD3E1" w:rsidR="00BA641B" w:rsidRPr="003E624C" w:rsidRDefault="00E04E41" w:rsidP="00E04E41">
            <w:pPr>
              <w:pStyle w:val="Ttulo2"/>
              <w:jc w:val="both"/>
              <w:rPr>
                <w:b w:val="0"/>
                <w:bCs w:val="0"/>
                <w:sz w:val="20"/>
                <w:lang w:val="en-US"/>
              </w:rPr>
            </w:pPr>
            <w:r w:rsidRPr="003E624C">
              <w:rPr>
                <w:b w:val="0"/>
                <w:bCs w:val="0"/>
                <w:sz w:val="20"/>
                <w:lang w:val="en-US"/>
              </w:rPr>
              <w:t>Development and implementation of the system for the management of medical reports called "</w:t>
            </w:r>
            <w:proofErr w:type="spellStart"/>
            <w:r w:rsidRPr="003E624C">
              <w:rPr>
                <w:b w:val="0"/>
                <w:bCs w:val="0"/>
                <w:sz w:val="20"/>
                <w:lang w:val="en-US"/>
              </w:rPr>
              <w:t>Teleimagenologia</w:t>
            </w:r>
            <w:proofErr w:type="spellEnd"/>
            <w:r w:rsidRPr="003E624C">
              <w:rPr>
                <w:b w:val="0"/>
                <w:bCs w:val="0"/>
                <w:sz w:val="20"/>
                <w:lang w:val="en-US"/>
              </w:rPr>
              <w:t>".</w:t>
            </w:r>
          </w:p>
          <w:p w14:paraId="6F3647DC" w14:textId="77777777" w:rsidR="00E04E41" w:rsidRPr="003E624C" w:rsidRDefault="00E04E41" w:rsidP="00E04E41">
            <w:pPr>
              <w:rPr>
                <w:sz w:val="20"/>
                <w:szCs w:val="20"/>
                <w:lang w:val="en-US"/>
              </w:rPr>
            </w:pPr>
          </w:p>
          <w:p w14:paraId="3A7E0F90" w14:textId="77777777" w:rsidR="00BA641B" w:rsidRPr="003E624C" w:rsidRDefault="00BA641B" w:rsidP="00BA641B">
            <w:pPr>
              <w:pStyle w:val="Ttulo2"/>
              <w:rPr>
                <w:sz w:val="20"/>
                <w:lang w:val="es-MX"/>
              </w:rPr>
            </w:pPr>
            <w:r w:rsidRPr="003E624C">
              <w:rPr>
                <w:sz w:val="20"/>
                <w:lang w:val="es-MX"/>
              </w:rPr>
              <w:t>2017</w:t>
            </w:r>
            <w:r w:rsidRPr="003E624C">
              <w:rPr>
                <w:sz w:val="20"/>
                <w:lang w:val="es-MX" w:bidi="es-MX"/>
              </w:rPr>
              <w:t>–</w:t>
            </w:r>
            <w:r w:rsidRPr="003E624C">
              <w:rPr>
                <w:sz w:val="20"/>
                <w:lang w:val="es-MX"/>
              </w:rPr>
              <w:t>2021</w:t>
            </w:r>
          </w:p>
          <w:p w14:paraId="1127E700" w14:textId="77777777" w:rsidR="00BA641B" w:rsidRPr="003E624C" w:rsidRDefault="00BA641B" w:rsidP="00BA641B">
            <w:pPr>
              <w:rPr>
                <w:sz w:val="20"/>
                <w:szCs w:val="20"/>
                <w:lang w:val="es-MX"/>
              </w:rPr>
            </w:pPr>
            <w:r w:rsidRPr="003E624C">
              <w:rPr>
                <w:b/>
                <w:bCs/>
                <w:sz w:val="20"/>
                <w:szCs w:val="20"/>
                <w:lang w:val="es-MX"/>
              </w:rPr>
              <w:t xml:space="preserve">Manager Computing Departament </w:t>
            </w:r>
            <w:r w:rsidRPr="003E624C">
              <w:rPr>
                <w:rStyle w:val="Textoennegrita"/>
                <w:color w:val="auto"/>
                <w:sz w:val="20"/>
                <w:szCs w:val="20"/>
                <w:lang w:val="es-MX" w:bidi="es-MX"/>
              </w:rPr>
              <w:t xml:space="preserve">• </w:t>
            </w:r>
            <w:r w:rsidRPr="003E624C">
              <w:rPr>
                <w:sz w:val="20"/>
                <w:szCs w:val="20"/>
                <w:lang w:val="es-MX"/>
              </w:rPr>
              <w:t>Corporativo Integral en Administración Pública y Privada S.A de C.V</w:t>
            </w:r>
          </w:p>
          <w:p w14:paraId="42D59CC1" w14:textId="44B58274" w:rsidR="00BA641B" w:rsidRPr="003E624C" w:rsidRDefault="00BA641B" w:rsidP="00BA641B">
            <w:pPr>
              <w:pStyle w:val="Ttulo2"/>
              <w:jc w:val="both"/>
              <w:rPr>
                <w:b w:val="0"/>
                <w:bCs w:val="0"/>
                <w:sz w:val="20"/>
                <w:lang w:val="en-US"/>
              </w:rPr>
            </w:pPr>
            <w:r w:rsidRPr="003E624C">
              <w:rPr>
                <w:b w:val="0"/>
                <w:bCs w:val="0"/>
                <w:sz w:val="20"/>
                <w:lang w:val="en-US"/>
              </w:rPr>
              <w:t xml:space="preserve">Developing and deploy from software to </w:t>
            </w:r>
            <w:r w:rsidR="004A59C8" w:rsidRPr="003E624C">
              <w:rPr>
                <w:b w:val="0"/>
                <w:bCs w:val="0"/>
                <w:sz w:val="20"/>
                <w:lang w:val="en-US"/>
              </w:rPr>
              <w:t>enterprise</w:t>
            </w:r>
            <w:r w:rsidRPr="003E624C">
              <w:rPr>
                <w:b w:val="0"/>
                <w:bCs w:val="0"/>
                <w:sz w:val="20"/>
                <w:lang w:val="en-US"/>
              </w:rPr>
              <w:t xml:space="preserve">, technical support, </w:t>
            </w:r>
            <w:proofErr w:type="gramStart"/>
            <w:r w:rsidRPr="003E624C">
              <w:rPr>
                <w:b w:val="0"/>
                <w:bCs w:val="0"/>
                <w:sz w:val="20"/>
                <w:lang w:val="en-US"/>
              </w:rPr>
              <w:t>implementation</w:t>
            </w:r>
            <w:proofErr w:type="gramEnd"/>
            <w:r w:rsidRPr="003E624C">
              <w:rPr>
                <w:b w:val="0"/>
                <w:bCs w:val="0"/>
                <w:sz w:val="20"/>
                <w:lang w:val="en-US"/>
              </w:rPr>
              <w:t xml:space="preserve"> and management private cloud. </w:t>
            </w:r>
          </w:p>
          <w:p w14:paraId="17EB62F8" w14:textId="77777777" w:rsidR="00BA641B" w:rsidRPr="003E624C" w:rsidRDefault="00BA641B" w:rsidP="00BA641B">
            <w:pPr>
              <w:pStyle w:val="Ttulo2"/>
              <w:rPr>
                <w:b w:val="0"/>
                <w:bCs w:val="0"/>
                <w:sz w:val="20"/>
                <w:lang w:val="en-US"/>
              </w:rPr>
            </w:pPr>
          </w:p>
          <w:p w14:paraId="3C40892E" w14:textId="77777777" w:rsidR="00BA641B" w:rsidRPr="003E624C" w:rsidRDefault="00BA641B" w:rsidP="00BA641B">
            <w:pPr>
              <w:pStyle w:val="Ttulo2"/>
              <w:rPr>
                <w:sz w:val="20"/>
                <w:lang w:val="en-US"/>
              </w:rPr>
            </w:pPr>
            <w:r w:rsidRPr="003E624C">
              <w:rPr>
                <w:sz w:val="20"/>
                <w:lang w:val="en-US"/>
              </w:rPr>
              <w:t>2018</w:t>
            </w:r>
            <w:r w:rsidRPr="003E624C">
              <w:rPr>
                <w:sz w:val="20"/>
                <w:lang w:val="en-US" w:bidi="es-MX"/>
              </w:rPr>
              <w:t>–</w:t>
            </w:r>
            <w:r w:rsidRPr="003E624C">
              <w:rPr>
                <w:sz w:val="20"/>
                <w:lang w:val="en-US"/>
              </w:rPr>
              <w:t>2019</w:t>
            </w:r>
          </w:p>
          <w:p w14:paraId="12DB6F53" w14:textId="77777777" w:rsidR="00BA641B" w:rsidRPr="003E624C" w:rsidRDefault="00BA641B" w:rsidP="00BA641B">
            <w:pPr>
              <w:rPr>
                <w:sz w:val="20"/>
                <w:szCs w:val="20"/>
                <w:lang w:val="en-US"/>
              </w:rPr>
            </w:pPr>
            <w:r w:rsidRPr="003E624C">
              <w:rPr>
                <w:b/>
                <w:bCs/>
                <w:sz w:val="20"/>
                <w:szCs w:val="20"/>
                <w:lang w:val="en-US"/>
              </w:rPr>
              <w:t>Teacher</w:t>
            </w:r>
            <w:r w:rsidRPr="003E624C">
              <w:rPr>
                <w:rStyle w:val="Textoennegrita"/>
                <w:color w:val="auto"/>
                <w:sz w:val="20"/>
                <w:szCs w:val="20"/>
                <w:lang w:val="en-US"/>
              </w:rPr>
              <w:t xml:space="preserve"> </w:t>
            </w:r>
            <w:r w:rsidRPr="003E624C">
              <w:rPr>
                <w:rStyle w:val="Textoennegrita"/>
                <w:color w:val="auto"/>
                <w:sz w:val="20"/>
                <w:szCs w:val="20"/>
                <w:lang w:val="en-US" w:bidi="es-MX"/>
              </w:rPr>
              <w:t xml:space="preserve">• </w:t>
            </w:r>
            <w:r w:rsidRPr="003E624C">
              <w:rPr>
                <w:sz w:val="20"/>
                <w:szCs w:val="20"/>
                <w:lang w:val="en-US"/>
              </w:rPr>
              <w:t xml:space="preserve">Universidad </w:t>
            </w:r>
            <w:proofErr w:type="spellStart"/>
            <w:r w:rsidRPr="003E624C">
              <w:rPr>
                <w:sz w:val="20"/>
                <w:szCs w:val="20"/>
                <w:lang w:val="en-US"/>
              </w:rPr>
              <w:t>Veracruzana</w:t>
            </w:r>
            <w:proofErr w:type="spellEnd"/>
            <w:r w:rsidRPr="003E624C">
              <w:rPr>
                <w:sz w:val="20"/>
                <w:szCs w:val="20"/>
                <w:lang w:val="en-US"/>
              </w:rPr>
              <w:t xml:space="preserve"> </w:t>
            </w:r>
          </w:p>
          <w:p w14:paraId="074A6CD1" w14:textId="77777777" w:rsidR="00BA641B" w:rsidRPr="003E624C" w:rsidRDefault="00BA641B" w:rsidP="00BA641B">
            <w:pPr>
              <w:pStyle w:val="Ttulo1"/>
              <w:rPr>
                <w:b w:val="0"/>
                <w:bCs w:val="0"/>
                <w:caps w:val="0"/>
                <w:color w:val="auto"/>
                <w:sz w:val="20"/>
                <w:lang w:val="en-US"/>
              </w:rPr>
            </w:pPr>
            <w:r w:rsidRPr="003E624C">
              <w:rPr>
                <w:b w:val="0"/>
                <w:bCs w:val="0"/>
                <w:caps w:val="0"/>
                <w:color w:val="auto"/>
                <w:sz w:val="20"/>
                <w:lang w:val="en-US"/>
              </w:rPr>
              <w:t>Academic tutor of the educational experiences "Introduction to Programming" and "Programming".</w:t>
            </w:r>
          </w:p>
          <w:p w14:paraId="4D3D411A" w14:textId="77777777" w:rsidR="00BA641B" w:rsidRPr="003E624C" w:rsidRDefault="00BA641B" w:rsidP="00BA641B">
            <w:pPr>
              <w:pStyle w:val="Ttulo2"/>
              <w:rPr>
                <w:caps/>
                <w:color w:val="00408D"/>
                <w:sz w:val="20"/>
                <w:lang w:val="en-US" w:bidi="es-MX"/>
              </w:rPr>
            </w:pPr>
          </w:p>
          <w:p w14:paraId="41F75E9B" w14:textId="77777777" w:rsidR="00BA641B" w:rsidRPr="003E624C" w:rsidRDefault="00BA641B" w:rsidP="00BA641B">
            <w:pPr>
              <w:pStyle w:val="Ttulo2"/>
              <w:rPr>
                <w:caps/>
                <w:color w:val="00408D"/>
                <w:sz w:val="20"/>
                <w:lang w:val="es-MX" w:bidi="es-MX"/>
              </w:rPr>
            </w:pPr>
            <w:r w:rsidRPr="003E624C">
              <w:rPr>
                <w:caps/>
                <w:color w:val="00408D"/>
                <w:szCs w:val="22"/>
                <w:lang w:val="es-MX" w:bidi="es-MX"/>
              </w:rPr>
              <w:t>EDUCATION</w:t>
            </w:r>
          </w:p>
          <w:p w14:paraId="49F54A2F" w14:textId="77777777" w:rsidR="00BA641B" w:rsidRPr="003E624C" w:rsidRDefault="00BA641B" w:rsidP="00BA641B">
            <w:pPr>
              <w:pStyle w:val="Ttulo2"/>
              <w:rPr>
                <w:sz w:val="20"/>
                <w:lang w:val="es-MX"/>
              </w:rPr>
            </w:pPr>
            <w:r w:rsidRPr="003E624C">
              <w:rPr>
                <w:sz w:val="20"/>
                <w:lang w:val="es-MX"/>
              </w:rPr>
              <w:t>Universidad Veracruzana</w:t>
            </w:r>
            <w:r w:rsidRPr="003E624C">
              <w:rPr>
                <w:sz w:val="20"/>
                <w:lang w:val="es-MX" w:bidi="es-MX"/>
              </w:rPr>
              <w:t xml:space="preserve">, </w:t>
            </w:r>
            <w:r w:rsidRPr="003E624C">
              <w:rPr>
                <w:sz w:val="20"/>
                <w:lang w:val="es-MX"/>
              </w:rPr>
              <w:t>Xalapa, Veracruz, México</w:t>
            </w:r>
          </w:p>
          <w:p w14:paraId="622BB9CD" w14:textId="77777777" w:rsidR="00BA641B" w:rsidRPr="003E624C" w:rsidRDefault="00BA641B" w:rsidP="00BA641B">
            <w:pPr>
              <w:rPr>
                <w:sz w:val="20"/>
                <w:szCs w:val="20"/>
                <w:lang w:val="es-MX"/>
              </w:rPr>
            </w:pPr>
            <w:r w:rsidRPr="003E624C">
              <w:rPr>
                <w:sz w:val="20"/>
                <w:szCs w:val="20"/>
                <w:lang w:val="es-MX"/>
              </w:rPr>
              <w:t>2017-2021</w:t>
            </w:r>
          </w:p>
          <w:p w14:paraId="4283C750" w14:textId="77777777" w:rsidR="00BA641B" w:rsidRPr="003E624C" w:rsidRDefault="00BA641B" w:rsidP="00BA641B">
            <w:pPr>
              <w:pStyle w:val="Listaconvietas"/>
              <w:rPr>
                <w:sz w:val="20"/>
                <w:szCs w:val="20"/>
                <w:lang w:val="en-US"/>
              </w:rPr>
            </w:pPr>
            <w:r w:rsidRPr="003E624C">
              <w:rPr>
                <w:sz w:val="20"/>
                <w:szCs w:val="20"/>
                <w:lang w:val="en-US"/>
              </w:rPr>
              <w:t>Degree of Computer Technologies</w:t>
            </w:r>
          </w:p>
          <w:p w14:paraId="548219BC" w14:textId="77777777" w:rsidR="00BA641B" w:rsidRPr="003E624C" w:rsidRDefault="00BA641B" w:rsidP="00BA641B">
            <w:pPr>
              <w:pStyle w:val="Ttulo2"/>
              <w:rPr>
                <w:sz w:val="20"/>
                <w:lang w:val="es-MX"/>
              </w:rPr>
            </w:pPr>
            <w:r w:rsidRPr="003E624C">
              <w:rPr>
                <w:sz w:val="20"/>
                <w:lang w:val="es-MX"/>
              </w:rPr>
              <w:t>Escuela de Bachilleres Constitución de 1917</w:t>
            </w:r>
            <w:r w:rsidRPr="003E624C">
              <w:rPr>
                <w:sz w:val="20"/>
                <w:lang w:val="es-MX" w:bidi="es-MX"/>
              </w:rPr>
              <w:t xml:space="preserve">, </w:t>
            </w:r>
            <w:r w:rsidRPr="003E624C">
              <w:rPr>
                <w:sz w:val="20"/>
                <w:lang w:val="es-MX"/>
              </w:rPr>
              <w:t>Xalapa, Veracruz, México</w:t>
            </w:r>
          </w:p>
          <w:p w14:paraId="1E221AB0" w14:textId="77777777" w:rsidR="00BA641B" w:rsidRPr="003E624C" w:rsidRDefault="00BA641B" w:rsidP="00BA641B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  <w:lang w:val="en-US"/>
              </w:rPr>
            </w:pPr>
            <w:r w:rsidRPr="003E624C">
              <w:rPr>
                <w:sz w:val="20"/>
                <w:szCs w:val="20"/>
                <w:lang w:val="en-US"/>
              </w:rPr>
              <w:t>2014 - 2017</w:t>
            </w:r>
          </w:p>
          <w:p w14:paraId="1D66A02A" w14:textId="77777777" w:rsidR="00BA641B" w:rsidRPr="003E624C" w:rsidRDefault="00BA641B" w:rsidP="00BA641B">
            <w:pPr>
              <w:pStyle w:val="Ttulo2"/>
              <w:rPr>
                <w:caps/>
                <w:color w:val="00408D"/>
                <w:szCs w:val="22"/>
                <w:lang w:val="en-US" w:bidi="es-MX"/>
              </w:rPr>
            </w:pPr>
            <w:r w:rsidRPr="003E624C">
              <w:rPr>
                <w:caps/>
                <w:color w:val="00408D"/>
                <w:szCs w:val="22"/>
                <w:lang w:val="en-US" w:bidi="es-MX"/>
              </w:rPr>
              <w:t>CERTIFICATIONS</w:t>
            </w:r>
          </w:p>
          <w:p w14:paraId="051B3704" w14:textId="77777777" w:rsidR="00BA641B" w:rsidRPr="003E624C" w:rsidRDefault="00BA641B" w:rsidP="00BA641B">
            <w:pPr>
              <w:pStyle w:val="Ttulo2"/>
              <w:rPr>
                <w:sz w:val="20"/>
                <w:lang w:val="en-US"/>
              </w:rPr>
            </w:pPr>
            <w:r w:rsidRPr="003E624C">
              <w:rPr>
                <w:sz w:val="20"/>
                <w:lang w:val="en-US"/>
              </w:rPr>
              <w:t>Microsoft Azure Fundamentals AZ-900</w:t>
            </w:r>
          </w:p>
          <w:p w14:paraId="001A3A12" w14:textId="77777777" w:rsidR="00BA641B" w:rsidRPr="003E624C" w:rsidRDefault="00BA641B" w:rsidP="00BA641B">
            <w:pPr>
              <w:rPr>
                <w:sz w:val="20"/>
                <w:szCs w:val="20"/>
                <w:lang w:val="en-US"/>
              </w:rPr>
            </w:pPr>
            <w:r w:rsidRPr="003E624C">
              <w:rPr>
                <w:sz w:val="20"/>
                <w:szCs w:val="20"/>
                <w:lang w:val="en-US"/>
              </w:rPr>
              <w:t>2021</w:t>
            </w:r>
          </w:p>
          <w:p w14:paraId="59CBF918" w14:textId="17DBE76F" w:rsidR="00730F6C" w:rsidRPr="003E624C" w:rsidRDefault="00BA641B" w:rsidP="00BA641B">
            <w:pPr>
              <w:rPr>
                <w:b/>
                <w:bCs/>
                <w:caps/>
                <w:color w:val="00408D"/>
                <w:lang w:val="en-US" w:bidi="es-MX"/>
              </w:rPr>
            </w:pPr>
            <w:r w:rsidRPr="003E624C">
              <w:rPr>
                <w:b/>
                <w:bCs/>
                <w:caps/>
                <w:color w:val="00408D"/>
                <w:lang w:val="en-US" w:bidi="es-MX"/>
              </w:rPr>
              <w:t>skills</w:t>
            </w:r>
          </w:p>
          <w:p w14:paraId="09327F10" w14:textId="6753E097" w:rsidR="009B298F" w:rsidRPr="009B298F" w:rsidRDefault="00040AB5" w:rsidP="00BA641B">
            <w:pPr>
              <w:rPr>
                <w:b/>
                <w:bCs/>
                <w:caps/>
                <w:color w:val="00408D"/>
                <w:sz w:val="28"/>
                <w:szCs w:val="20"/>
                <w:lang w:val="en-US" w:bidi="es-MX"/>
              </w:rPr>
            </w:pPr>
            <w:r>
              <w:rPr>
                <w:b/>
                <w:bCs/>
                <w:caps/>
                <w:noProof/>
                <w:color w:val="00408D"/>
                <w:sz w:val="18"/>
                <w:szCs w:val="18"/>
                <w:lang w:val="es-MX" w:bidi="es-MX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BDF7C1F" wp14:editId="59B6D38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3810</wp:posOffset>
                      </wp:positionV>
                      <wp:extent cx="3787908" cy="1782696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7908" cy="17826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aconcuadrcula"/>
                                    <w:tblW w:w="591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77"/>
                                    <w:gridCol w:w="1477"/>
                                    <w:gridCol w:w="1478"/>
                                    <w:gridCol w:w="1478"/>
                                  </w:tblGrid>
                                  <w:tr w:rsidR="00040AB5" w:rsidRPr="009B298F" w14:paraId="3A3FFA97" w14:textId="77777777" w:rsidTr="00567FDA">
                                    <w:trPr>
                                      <w:trHeight w:val="35"/>
                                    </w:trPr>
                                    <w:tc>
                                      <w:tcPr>
                                        <w:tcW w:w="1477" w:type="dxa"/>
                                      </w:tcPr>
                                      <w:p w14:paraId="7A0A82A6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Html 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7" w:type="dxa"/>
                                      </w:tcPr>
                                      <w:p w14:paraId="00430994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Angular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8" w:type="dxa"/>
                                      </w:tcPr>
                                      <w:p w14:paraId="26D31C34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Java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8" w:type="dxa"/>
                                      </w:tcPr>
                                      <w:p w14:paraId="0BEDBB88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Phyton</w:t>
                                        </w:r>
                                      </w:p>
                                    </w:tc>
                                  </w:tr>
                                  <w:tr w:rsidR="00040AB5" w:rsidRPr="009B298F" w14:paraId="418D1CD5" w14:textId="77777777" w:rsidTr="00567FDA">
                                    <w:trPr>
                                      <w:trHeight w:val="35"/>
                                    </w:trPr>
                                    <w:tc>
                                      <w:tcPr>
                                        <w:tcW w:w="1477" w:type="dxa"/>
                                      </w:tcPr>
                                      <w:p w14:paraId="437D56CF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Javascript</w:t>
                                        </w:r>
                                        <w:proofErr w:type="spellEnd"/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(ES6+)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7" w:type="dxa"/>
                                      </w:tcPr>
                                      <w:p w14:paraId="3A7828E1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React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8" w:type="dxa"/>
                                      </w:tcPr>
                                      <w:p w14:paraId="2EC505DF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caps/>
                                            <w:color w:val="00408D"/>
                                            <w:sz w:val="18"/>
                                            <w:szCs w:val="18"/>
                                            <w:lang w:val="en-US" w:bidi="es-MX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Php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8" w:type="dxa"/>
                                      </w:tcPr>
                                      <w:p w14:paraId="577F1673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c>
                                  </w:tr>
                                  <w:tr w:rsidR="00040AB5" w:rsidRPr="009B298F" w14:paraId="63E54BEB" w14:textId="77777777" w:rsidTr="00567FDA">
                                    <w:trPr>
                                      <w:trHeight w:val="35"/>
                                    </w:trPr>
                                    <w:tc>
                                      <w:tcPr>
                                        <w:tcW w:w="1477" w:type="dxa"/>
                                      </w:tcPr>
                                      <w:p w14:paraId="5D97F629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JQuery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477" w:type="dxa"/>
                                      </w:tcPr>
                                      <w:p w14:paraId="29CB7A7B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Ionic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8" w:type="dxa"/>
                                      </w:tcPr>
                                      <w:p w14:paraId="7E26969F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Node Js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8" w:type="dxa"/>
                                      </w:tcPr>
                                      <w:p w14:paraId="296D5F14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Azure</w:t>
                                        </w:r>
                                      </w:p>
                                    </w:tc>
                                  </w:tr>
                                  <w:tr w:rsidR="00040AB5" w:rsidRPr="009B298F" w14:paraId="15AE041A" w14:textId="77777777" w:rsidTr="00567FDA">
                                    <w:trPr>
                                      <w:trHeight w:val="35"/>
                                    </w:trPr>
                                    <w:tc>
                                      <w:tcPr>
                                        <w:tcW w:w="1477" w:type="dxa"/>
                                      </w:tcPr>
                                      <w:p w14:paraId="6E9E656A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CSS 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7" w:type="dxa"/>
                                      </w:tcPr>
                                      <w:p w14:paraId="4DA574B0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Typescript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8" w:type="dxa"/>
                                      </w:tcPr>
                                      <w:p w14:paraId="5F7A7467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Git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8" w:type="dxa"/>
                                      </w:tcPr>
                                      <w:p w14:paraId="77D085E8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AWS</w:t>
                                        </w:r>
                                      </w:p>
                                    </w:tc>
                                  </w:tr>
                                  <w:tr w:rsidR="00040AB5" w:rsidRPr="009B298F" w14:paraId="47891DE0" w14:textId="77777777" w:rsidTr="00567FDA">
                                    <w:trPr>
                                      <w:trHeight w:val="35"/>
                                    </w:trPr>
                                    <w:tc>
                                      <w:tcPr>
                                        <w:tcW w:w="1477" w:type="dxa"/>
                                      </w:tcPr>
                                      <w:p w14:paraId="4FE025CC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Bootstrap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7" w:type="dxa"/>
                                      </w:tcPr>
                                      <w:p w14:paraId="6516E078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PWA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8" w:type="dxa"/>
                                      </w:tcPr>
                                      <w:p w14:paraId="39AE41DF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Github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478" w:type="dxa"/>
                                      </w:tcPr>
                                      <w:p w14:paraId="6D21DF87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40AB5" w:rsidRPr="009B298F" w14:paraId="658F9CE5" w14:textId="77777777" w:rsidTr="00567FDA">
                                    <w:trPr>
                                      <w:trHeight w:val="378"/>
                                    </w:trPr>
                                    <w:tc>
                                      <w:tcPr>
                                        <w:tcW w:w="1477" w:type="dxa"/>
                                      </w:tcPr>
                                      <w:p w14:paraId="724C0080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Sass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7" w:type="dxa"/>
                                      </w:tcPr>
                                      <w:p w14:paraId="68BC1E71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Flutter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8" w:type="dxa"/>
                                      </w:tcPr>
                                      <w:p w14:paraId="13E8BD47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AB2DAA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78" w:type="dxa"/>
                                      </w:tcPr>
                                      <w:p w14:paraId="62B219AB" w14:textId="77777777" w:rsidR="00040AB5" w:rsidRPr="00AB2DAA" w:rsidRDefault="00040AB5" w:rsidP="00AB2DAA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182ECFC" w14:textId="77777777" w:rsidR="00040AB5" w:rsidRDefault="00040AB5" w:rsidP="00040A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DF7C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margin-left:.15pt;margin-top:.3pt;width:298.25pt;height:140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" filled="f" stroked="f">
                      <v:textbox>
                        <w:txbxContent>
                          <w:tbl>
                            <w:tblPr>
                              <w:tblStyle w:val="Tablaconcuadrcula"/>
                              <w:tblW w:w="591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7"/>
                              <w:gridCol w:w="1477"/>
                              <w:gridCol w:w="1478"/>
                              <w:gridCol w:w="1478"/>
                            </w:tblGrid>
                            <w:tr w:rsidR="00040AB5" w:rsidRPr="009B298F" w14:paraId="3A3FFA97" w14:textId="77777777" w:rsidTr="00567FDA">
                              <w:trPr>
                                <w:trHeight w:val="35"/>
                              </w:trPr>
                              <w:tc>
                                <w:tcPr>
                                  <w:tcW w:w="1477" w:type="dxa"/>
                                </w:tcPr>
                                <w:p w14:paraId="7A0A82A6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Html 5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</w:tcPr>
                                <w:p w14:paraId="00430994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Angular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</w:tcPr>
                                <w:p w14:paraId="26D31C34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</w:tcPr>
                                <w:p w14:paraId="0BEDBB88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Phyton</w:t>
                                  </w:r>
                                </w:p>
                              </w:tc>
                            </w:tr>
                            <w:tr w:rsidR="00040AB5" w:rsidRPr="009B298F" w14:paraId="418D1CD5" w14:textId="77777777" w:rsidTr="00567FDA">
                              <w:trPr>
                                <w:trHeight w:val="35"/>
                              </w:trPr>
                              <w:tc>
                                <w:tcPr>
                                  <w:tcW w:w="1477" w:type="dxa"/>
                                </w:tcPr>
                                <w:p w14:paraId="437D56CF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Javascript</w:t>
                                  </w:r>
                                  <w:proofErr w:type="spellEnd"/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(ES6+)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</w:tcPr>
                                <w:p w14:paraId="3A7828E1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React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</w:tcPr>
                                <w:p w14:paraId="2EC505DF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caps/>
                                      <w:color w:val="00408D"/>
                                      <w:sz w:val="18"/>
                                      <w:szCs w:val="18"/>
                                      <w:lang w:val="en-US" w:bidi="es-MX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Php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</w:tcPr>
                                <w:p w14:paraId="577F1673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Linux</w:t>
                                  </w:r>
                                </w:p>
                              </w:tc>
                            </w:tr>
                            <w:tr w:rsidR="00040AB5" w:rsidRPr="009B298F" w14:paraId="63E54BEB" w14:textId="77777777" w:rsidTr="00567FDA">
                              <w:trPr>
                                <w:trHeight w:val="35"/>
                              </w:trPr>
                              <w:tc>
                                <w:tcPr>
                                  <w:tcW w:w="1477" w:type="dxa"/>
                                </w:tcPr>
                                <w:p w14:paraId="5D97F629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JQuery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77" w:type="dxa"/>
                                </w:tcPr>
                                <w:p w14:paraId="29CB7A7B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Ionic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</w:tcPr>
                                <w:p w14:paraId="7E26969F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Node Js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</w:tcPr>
                                <w:p w14:paraId="296D5F14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Azure</w:t>
                                  </w:r>
                                </w:p>
                              </w:tc>
                            </w:tr>
                            <w:tr w:rsidR="00040AB5" w:rsidRPr="009B298F" w14:paraId="15AE041A" w14:textId="77777777" w:rsidTr="00567FDA">
                              <w:trPr>
                                <w:trHeight w:val="35"/>
                              </w:trPr>
                              <w:tc>
                                <w:tcPr>
                                  <w:tcW w:w="1477" w:type="dxa"/>
                                </w:tcPr>
                                <w:p w14:paraId="6E9E656A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CSS 3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</w:tcPr>
                                <w:p w14:paraId="4DA574B0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Typescript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</w:tcPr>
                                <w:p w14:paraId="5F7A7467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Git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</w:tcPr>
                                <w:p w14:paraId="77D085E8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</w:tr>
                            <w:tr w:rsidR="00040AB5" w:rsidRPr="009B298F" w14:paraId="47891DE0" w14:textId="77777777" w:rsidTr="00567FDA">
                              <w:trPr>
                                <w:trHeight w:val="35"/>
                              </w:trPr>
                              <w:tc>
                                <w:tcPr>
                                  <w:tcW w:w="1477" w:type="dxa"/>
                                </w:tcPr>
                                <w:p w14:paraId="4FE025CC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</w:tcPr>
                                <w:p w14:paraId="6516E078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PWA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</w:tcPr>
                                <w:p w14:paraId="39AE41DF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78" w:type="dxa"/>
                                </w:tcPr>
                                <w:p w14:paraId="6D21DF87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40AB5" w:rsidRPr="009B298F" w14:paraId="658F9CE5" w14:textId="77777777" w:rsidTr="00567FDA">
                              <w:trPr>
                                <w:trHeight w:val="378"/>
                              </w:trPr>
                              <w:tc>
                                <w:tcPr>
                                  <w:tcW w:w="1477" w:type="dxa"/>
                                </w:tcPr>
                                <w:p w14:paraId="724C0080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Sass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</w:tcPr>
                                <w:p w14:paraId="68BC1E71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Flutter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</w:tcPr>
                                <w:p w14:paraId="13E8BD47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B2DA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Linux</w:t>
                                  </w:r>
                                </w:p>
                              </w:tc>
                              <w:tc>
                                <w:tcPr>
                                  <w:tcW w:w="1478" w:type="dxa"/>
                                </w:tcPr>
                                <w:p w14:paraId="62B219AB" w14:textId="77777777" w:rsidR="00040AB5" w:rsidRPr="00AB2DAA" w:rsidRDefault="00040AB5" w:rsidP="00AB2DA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82ECFC" w14:textId="77777777" w:rsidR="00040AB5" w:rsidRDefault="00040AB5" w:rsidP="00040AB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A641B" w:rsidRPr="00BA23B0" w14:paraId="0B3E10E0" w14:textId="77777777" w:rsidTr="00BA641B">
        <w:trPr>
          <w:trHeight w:val="787"/>
        </w:trPr>
        <w:tc>
          <w:tcPr>
            <w:tcW w:w="3712" w:type="dxa"/>
            <w:gridSpan w:val="2"/>
            <w:tcMar>
              <w:left w:w="0" w:type="dxa"/>
              <w:right w:w="0" w:type="dxa"/>
            </w:tcMar>
          </w:tcPr>
          <w:p w14:paraId="6DE6AC1C" w14:textId="3A2CD859" w:rsidR="00BA641B" w:rsidRPr="00BA23B0" w:rsidRDefault="00BA641B" w:rsidP="00BA641B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5749357" wp14:editId="4445559C">
                  <wp:extent cx="2123556" cy="2382653"/>
                  <wp:effectExtent l="12700" t="12700" r="10160" b="177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810" cy="2385182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  <w:vMerge/>
            <w:tcBorders>
              <w:bottom w:val="nil"/>
            </w:tcBorders>
          </w:tcPr>
          <w:p w14:paraId="4565B1F9" w14:textId="77777777" w:rsidR="00BA641B" w:rsidRPr="00BA23B0" w:rsidRDefault="00BA641B" w:rsidP="00BA641B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MX"/>
              </w:rPr>
            </w:pPr>
          </w:p>
        </w:tc>
        <w:tc>
          <w:tcPr>
            <w:tcW w:w="5978" w:type="dxa"/>
            <w:vMerge/>
            <w:tcBorders>
              <w:bottom w:val="nil"/>
            </w:tcBorders>
          </w:tcPr>
          <w:p w14:paraId="69696469" w14:textId="77777777" w:rsidR="00BA641B" w:rsidRPr="00BA23B0" w:rsidRDefault="00BA641B" w:rsidP="00BA641B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s-MX"/>
              </w:rPr>
            </w:pPr>
          </w:p>
        </w:tc>
      </w:tr>
      <w:tr w:rsidR="00BA641B" w:rsidRPr="00BA23B0" w14:paraId="04995A05" w14:textId="77777777" w:rsidTr="00BA641B">
        <w:trPr>
          <w:trHeight w:val="195"/>
        </w:trPr>
        <w:tc>
          <w:tcPr>
            <w:tcW w:w="3712" w:type="dxa"/>
            <w:gridSpan w:val="2"/>
            <w:vAlign w:val="center"/>
          </w:tcPr>
          <w:p w14:paraId="671A1719" w14:textId="77777777" w:rsidR="00BA641B" w:rsidRPr="00BA23B0" w:rsidRDefault="00BA641B" w:rsidP="00BA641B">
            <w:pPr>
              <w:pStyle w:val="Sinespaciado"/>
              <w:rPr>
                <w:lang w:val="es-MX"/>
              </w:rPr>
            </w:pPr>
          </w:p>
        </w:tc>
        <w:tc>
          <w:tcPr>
            <w:tcW w:w="1041" w:type="dxa"/>
            <w:vMerge/>
          </w:tcPr>
          <w:p w14:paraId="6EF4FCFC" w14:textId="77777777" w:rsidR="00BA641B" w:rsidRPr="00BA23B0" w:rsidRDefault="00BA641B" w:rsidP="00BA641B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MX"/>
              </w:rPr>
            </w:pPr>
          </w:p>
        </w:tc>
        <w:tc>
          <w:tcPr>
            <w:tcW w:w="5978" w:type="dxa"/>
            <w:vMerge/>
          </w:tcPr>
          <w:p w14:paraId="479A46C2" w14:textId="77777777" w:rsidR="00BA641B" w:rsidRPr="00BA23B0" w:rsidRDefault="00BA641B" w:rsidP="00BA641B">
            <w:pPr>
              <w:pStyle w:val="Ttulo1"/>
              <w:rPr>
                <w:lang w:val="es-MX"/>
              </w:rPr>
            </w:pPr>
          </w:p>
        </w:tc>
      </w:tr>
      <w:tr w:rsidR="00BA641B" w:rsidRPr="00BA23B0" w14:paraId="101D0272" w14:textId="77777777" w:rsidTr="00BA641B">
        <w:trPr>
          <w:trHeight w:val="666"/>
        </w:trPr>
        <w:tc>
          <w:tcPr>
            <w:tcW w:w="836" w:type="dxa"/>
            <w:vAlign w:val="center"/>
          </w:tcPr>
          <w:p w14:paraId="0A1F279E" w14:textId="77777777" w:rsidR="00BA641B" w:rsidRPr="00BA23B0" w:rsidRDefault="00BA641B" w:rsidP="00BA641B">
            <w:pPr>
              <w:pStyle w:val="Informacin"/>
              <w:rPr>
                <w:lang w:val="es-MX"/>
              </w:rPr>
            </w:pPr>
            <w:r w:rsidRPr="00BA23B0">
              <w:rPr>
                <w:noProof/>
                <w:lang w:val="es-MX" w:eastAsia="es-ES"/>
              </w:rPr>
              <w:drawing>
                <wp:inline distT="0" distB="0" distL="0" distR="0" wp14:anchorId="5D61320C" wp14:editId="74C9EF71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6" w:type="dxa"/>
            <w:vAlign w:val="center"/>
          </w:tcPr>
          <w:p w14:paraId="683F9BE8" w14:textId="77777777" w:rsidR="00BA641B" w:rsidRPr="00BA23B0" w:rsidRDefault="00BA641B" w:rsidP="00BA641B">
            <w:pPr>
              <w:pStyle w:val="Informacin"/>
              <w:rPr>
                <w:lang w:val="es-MX"/>
              </w:rPr>
            </w:pPr>
            <w:r>
              <w:rPr>
                <w:lang w:val="es-MX"/>
              </w:rPr>
              <w:t>2283396033</w:t>
            </w:r>
          </w:p>
        </w:tc>
        <w:tc>
          <w:tcPr>
            <w:tcW w:w="1041" w:type="dxa"/>
            <w:vMerge/>
          </w:tcPr>
          <w:p w14:paraId="6B4D065E" w14:textId="77777777" w:rsidR="00BA641B" w:rsidRPr="00BA23B0" w:rsidRDefault="00BA641B" w:rsidP="00BA641B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MX"/>
              </w:rPr>
            </w:pPr>
          </w:p>
        </w:tc>
        <w:tc>
          <w:tcPr>
            <w:tcW w:w="5978" w:type="dxa"/>
            <w:vMerge/>
          </w:tcPr>
          <w:p w14:paraId="04FA445B" w14:textId="77777777" w:rsidR="00BA641B" w:rsidRPr="00BA23B0" w:rsidRDefault="00BA641B" w:rsidP="00BA641B">
            <w:pPr>
              <w:pStyle w:val="Ttulo1"/>
              <w:rPr>
                <w:lang w:val="es-MX"/>
              </w:rPr>
            </w:pPr>
          </w:p>
        </w:tc>
      </w:tr>
      <w:tr w:rsidR="00BA641B" w:rsidRPr="00BA23B0" w14:paraId="190C2BB2" w14:textId="77777777" w:rsidTr="00BA641B">
        <w:trPr>
          <w:trHeight w:val="195"/>
        </w:trPr>
        <w:tc>
          <w:tcPr>
            <w:tcW w:w="3712" w:type="dxa"/>
            <w:gridSpan w:val="2"/>
            <w:vAlign w:val="center"/>
          </w:tcPr>
          <w:p w14:paraId="43F38969" w14:textId="77777777" w:rsidR="00BA641B" w:rsidRPr="00BA23B0" w:rsidRDefault="00BA641B" w:rsidP="00BA641B">
            <w:pPr>
              <w:pStyle w:val="Sinespaciado"/>
              <w:rPr>
                <w:lang w:val="es-MX"/>
              </w:rPr>
            </w:pPr>
          </w:p>
        </w:tc>
        <w:tc>
          <w:tcPr>
            <w:tcW w:w="1041" w:type="dxa"/>
            <w:vMerge/>
          </w:tcPr>
          <w:p w14:paraId="70EB4B3F" w14:textId="77777777" w:rsidR="00BA641B" w:rsidRPr="00BA23B0" w:rsidRDefault="00BA641B" w:rsidP="00BA641B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MX"/>
              </w:rPr>
            </w:pPr>
          </w:p>
        </w:tc>
        <w:tc>
          <w:tcPr>
            <w:tcW w:w="5978" w:type="dxa"/>
            <w:vMerge/>
          </w:tcPr>
          <w:p w14:paraId="0DB2A261" w14:textId="77777777" w:rsidR="00BA641B" w:rsidRPr="00BA23B0" w:rsidRDefault="00BA641B" w:rsidP="00BA641B">
            <w:pPr>
              <w:pStyle w:val="Ttulo1"/>
              <w:rPr>
                <w:lang w:val="es-MX"/>
              </w:rPr>
            </w:pPr>
          </w:p>
        </w:tc>
      </w:tr>
      <w:tr w:rsidR="00BA641B" w:rsidRPr="00BA23B0" w14:paraId="08E90687" w14:textId="77777777" w:rsidTr="00BA641B">
        <w:trPr>
          <w:trHeight w:val="676"/>
        </w:trPr>
        <w:tc>
          <w:tcPr>
            <w:tcW w:w="836" w:type="dxa"/>
            <w:vAlign w:val="center"/>
          </w:tcPr>
          <w:p w14:paraId="02F517F2" w14:textId="77777777" w:rsidR="00BA641B" w:rsidRPr="00BA23B0" w:rsidRDefault="00BA641B" w:rsidP="00BA641B">
            <w:pPr>
              <w:pStyle w:val="Informacin"/>
              <w:rPr>
                <w:lang w:val="es-MX"/>
              </w:rPr>
            </w:pPr>
            <w:r w:rsidRPr="00BA23B0">
              <w:rPr>
                <w:noProof/>
                <w:lang w:val="es-MX" w:eastAsia="es-ES"/>
              </w:rPr>
              <w:drawing>
                <wp:inline distT="0" distB="0" distL="0" distR="0" wp14:anchorId="01F3B046" wp14:editId="7CBE2865">
                  <wp:extent cx="394335" cy="394335"/>
                  <wp:effectExtent l="0" t="0" r="5715" b="5715"/>
                  <wp:docPr id="17" name="Gráfico 17" descr="Corr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6" w:type="dxa"/>
            <w:vAlign w:val="center"/>
          </w:tcPr>
          <w:p w14:paraId="0FA44EF2" w14:textId="77777777" w:rsidR="00BA641B" w:rsidRPr="00BA23B0" w:rsidRDefault="00BA641B" w:rsidP="00BA641B">
            <w:pPr>
              <w:pStyle w:val="Informacin"/>
              <w:rPr>
                <w:lang w:val="es-MX"/>
              </w:rPr>
            </w:pPr>
            <w:r>
              <w:rPr>
                <w:lang w:val="es-MX"/>
              </w:rPr>
              <w:t>yaelruiz9905@gmail.com</w:t>
            </w:r>
          </w:p>
        </w:tc>
        <w:tc>
          <w:tcPr>
            <w:tcW w:w="1041" w:type="dxa"/>
            <w:vMerge/>
          </w:tcPr>
          <w:p w14:paraId="2D755DF4" w14:textId="77777777" w:rsidR="00BA641B" w:rsidRPr="00BA23B0" w:rsidRDefault="00BA641B" w:rsidP="00BA641B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MX"/>
              </w:rPr>
            </w:pPr>
          </w:p>
        </w:tc>
        <w:tc>
          <w:tcPr>
            <w:tcW w:w="5978" w:type="dxa"/>
            <w:vMerge/>
          </w:tcPr>
          <w:p w14:paraId="0AA2216D" w14:textId="77777777" w:rsidR="00BA641B" w:rsidRPr="00BA23B0" w:rsidRDefault="00BA641B" w:rsidP="00BA641B">
            <w:pPr>
              <w:pStyle w:val="Ttulo1"/>
              <w:rPr>
                <w:lang w:val="es-MX"/>
              </w:rPr>
            </w:pPr>
          </w:p>
        </w:tc>
      </w:tr>
      <w:tr w:rsidR="00BA641B" w:rsidRPr="00BA23B0" w14:paraId="63ABD54B" w14:textId="77777777" w:rsidTr="00BA641B">
        <w:trPr>
          <w:trHeight w:val="60"/>
        </w:trPr>
        <w:tc>
          <w:tcPr>
            <w:tcW w:w="3712" w:type="dxa"/>
            <w:gridSpan w:val="2"/>
            <w:vAlign w:val="center"/>
          </w:tcPr>
          <w:p w14:paraId="6EAC17CC" w14:textId="77777777" w:rsidR="00BA641B" w:rsidRPr="00BA23B0" w:rsidRDefault="00BA641B" w:rsidP="00BA641B">
            <w:pPr>
              <w:pStyle w:val="Sinespaciado"/>
              <w:rPr>
                <w:lang w:val="es-MX"/>
              </w:rPr>
            </w:pPr>
          </w:p>
        </w:tc>
        <w:tc>
          <w:tcPr>
            <w:tcW w:w="1041" w:type="dxa"/>
            <w:vMerge/>
          </w:tcPr>
          <w:p w14:paraId="5B19D422" w14:textId="77777777" w:rsidR="00BA641B" w:rsidRPr="00BA23B0" w:rsidRDefault="00BA641B" w:rsidP="00BA641B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MX"/>
              </w:rPr>
            </w:pPr>
          </w:p>
        </w:tc>
        <w:tc>
          <w:tcPr>
            <w:tcW w:w="5978" w:type="dxa"/>
            <w:vMerge/>
          </w:tcPr>
          <w:p w14:paraId="08EC1344" w14:textId="77777777" w:rsidR="00BA641B" w:rsidRPr="00BA23B0" w:rsidRDefault="00BA641B" w:rsidP="00BA641B">
            <w:pPr>
              <w:pStyle w:val="Ttulo1"/>
              <w:rPr>
                <w:lang w:val="es-MX"/>
              </w:rPr>
            </w:pPr>
          </w:p>
        </w:tc>
      </w:tr>
      <w:tr w:rsidR="00BA641B" w:rsidRPr="00BA23B0" w14:paraId="41CE1EF6" w14:textId="77777777" w:rsidTr="00BA641B">
        <w:trPr>
          <w:trHeight w:val="676"/>
        </w:trPr>
        <w:tc>
          <w:tcPr>
            <w:tcW w:w="836" w:type="dxa"/>
            <w:vAlign w:val="center"/>
          </w:tcPr>
          <w:p w14:paraId="522283EC" w14:textId="77777777" w:rsidR="00BA641B" w:rsidRPr="00BA23B0" w:rsidRDefault="00BA641B" w:rsidP="00BA641B">
            <w:pPr>
              <w:pStyle w:val="Informacin"/>
              <w:rPr>
                <w:lang w:val="es-MX"/>
              </w:rPr>
            </w:pPr>
            <w:r w:rsidRPr="00BA23B0">
              <w:rPr>
                <w:noProof/>
                <w:lang w:val="es-MX" w:eastAsia="es-ES"/>
              </w:rPr>
              <w:drawing>
                <wp:inline distT="0" distB="0" distL="0" distR="0" wp14:anchorId="2620A906" wp14:editId="4E011F2C">
                  <wp:extent cx="394335" cy="394335"/>
                  <wp:effectExtent l="0" t="0" r="0" b="5715"/>
                  <wp:docPr id="16" name="Gráfico 16" descr="Mu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6" w:type="dxa"/>
            <w:vAlign w:val="center"/>
          </w:tcPr>
          <w:p w14:paraId="112BE13C" w14:textId="77777777" w:rsidR="00BA641B" w:rsidRPr="00BA23B0" w:rsidRDefault="00BA641B" w:rsidP="00BA641B">
            <w:pPr>
              <w:pStyle w:val="Informacin"/>
              <w:rPr>
                <w:lang w:val="es-MX"/>
              </w:rPr>
            </w:pPr>
            <w:r w:rsidRPr="00F8265B">
              <w:rPr>
                <w:lang w:val="es-MX"/>
              </w:rPr>
              <w:t>https://yaelruiz.com</w:t>
            </w:r>
          </w:p>
        </w:tc>
        <w:tc>
          <w:tcPr>
            <w:tcW w:w="1041" w:type="dxa"/>
            <w:vMerge/>
          </w:tcPr>
          <w:p w14:paraId="5B6C6EDF" w14:textId="77777777" w:rsidR="00BA641B" w:rsidRPr="00BA23B0" w:rsidRDefault="00BA641B" w:rsidP="00BA641B">
            <w:pPr>
              <w:pStyle w:val="Informacin"/>
              <w:rPr>
                <w:rFonts w:ascii="Times New Roman" w:hAnsi="Times New Roman"/>
                <w:lang w:val="es-MX"/>
              </w:rPr>
            </w:pPr>
          </w:p>
        </w:tc>
        <w:tc>
          <w:tcPr>
            <w:tcW w:w="5978" w:type="dxa"/>
            <w:vMerge/>
          </w:tcPr>
          <w:p w14:paraId="69E64411" w14:textId="77777777" w:rsidR="00BA641B" w:rsidRPr="00BA23B0" w:rsidRDefault="00BA641B" w:rsidP="00BA641B">
            <w:pPr>
              <w:pStyle w:val="Ttulo1"/>
              <w:rPr>
                <w:lang w:val="es-MX"/>
              </w:rPr>
            </w:pPr>
          </w:p>
        </w:tc>
      </w:tr>
      <w:tr w:rsidR="00BA641B" w:rsidRPr="00040AB5" w14:paraId="1E2F74DA" w14:textId="77777777" w:rsidTr="00BA641B">
        <w:trPr>
          <w:trHeight w:val="2615"/>
        </w:trPr>
        <w:tc>
          <w:tcPr>
            <w:tcW w:w="3712" w:type="dxa"/>
            <w:gridSpan w:val="2"/>
          </w:tcPr>
          <w:p w14:paraId="1B869498" w14:textId="77777777" w:rsidR="00BA641B" w:rsidRPr="000A07C9" w:rsidRDefault="00BA641B" w:rsidP="00BA641B">
            <w:pPr>
              <w:pStyle w:val="Ttulo3"/>
              <w:rPr>
                <w:lang w:val="en-US"/>
              </w:rPr>
            </w:pPr>
            <w:r w:rsidRPr="000A07C9">
              <w:rPr>
                <w:lang w:val="en-US" w:bidi="es-MX"/>
              </w:rPr>
              <w:t>PROFILE</w:t>
            </w:r>
          </w:p>
          <w:p w14:paraId="14FF3ACD" w14:textId="4EAE412C" w:rsidR="00BA641B" w:rsidRDefault="00BA641B" w:rsidP="00BA641B">
            <w:pPr>
              <w:pStyle w:val="Informacin"/>
              <w:jc w:val="both"/>
              <w:rPr>
                <w:lang w:val="en-US"/>
              </w:rPr>
            </w:pPr>
            <w:r w:rsidRPr="000A07C9">
              <w:rPr>
                <w:lang w:val="en-US"/>
              </w:rPr>
              <w:t>I am full stack developer with specialty in stack MEAN (</w:t>
            </w:r>
            <w:proofErr w:type="spellStart"/>
            <w:r w:rsidRPr="000A07C9">
              <w:rPr>
                <w:lang w:val="en-US"/>
              </w:rPr>
              <w:t>MongoDb</w:t>
            </w:r>
            <w:proofErr w:type="spellEnd"/>
            <w:r w:rsidRPr="000A07C9">
              <w:rPr>
                <w:lang w:val="en-US"/>
              </w:rPr>
              <w:t>,</w:t>
            </w:r>
            <w:r w:rsidR="0028380F">
              <w:rPr>
                <w:lang w:val="en-US"/>
              </w:rPr>
              <w:t xml:space="preserve"> </w:t>
            </w:r>
            <w:r w:rsidRPr="000A07C9">
              <w:rPr>
                <w:lang w:val="en-US"/>
              </w:rPr>
              <w:t>Express, Angular and NodeJS)</w:t>
            </w:r>
            <w:r>
              <w:rPr>
                <w:lang w:val="en-US"/>
              </w:rPr>
              <w:t>.</w:t>
            </w:r>
          </w:p>
          <w:p w14:paraId="1E7F8B10" w14:textId="77777777" w:rsidR="00BA641B" w:rsidRDefault="00BA641B" w:rsidP="00BA641B">
            <w:pPr>
              <w:pStyle w:val="Informacin"/>
              <w:jc w:val="both"/>
              <w:rPr>
                <w:lang w:val="en-US"/>
              </w:rPr>
            </w:pPr>
          </w:p>
          <w:p w14:paraId="1E06AE52" w14:textId="77777777" w:rsidR="00BA641B" w:rsidRPr="000A07C9" w:rsidRDefault="00BA641B" w:rsidP="00BA641B">
            <w:pPr>
              <w:pStyle w:val="Informacin"/>
              <w:jc w:val="both"/>
              <w:rPr>
                <w:lang w:val="en-US"/>
              </w:rPr>
            </w:pPr>
          </w:p>
          <w:p w14:paraId="015A3A89" w14:textId="77777777" w:rsidR="00BA641B" w:rsidRPr="00AA5495" w:rsidRDefault="00BA641B" w:rsidP="00BA641B">
            <w:pPr>
              <w:pStyle w:val="Informacin"/>
              <w:jc w:val="both"/>
              <w:rPr>
                <w:lang w:val="en-US"/>
              </w:rPr>
            </w:pPr>
            <w:r w:rsidRPr="00AA5495">
              <w:rPr>
                <w:b/>
                <w:bCs/>
                <w:lang w:val="en-US"/>
              </w:rPr>
              <w:t xml:space="preserve">ID </w:t>
            </w:r>
            <w:proofErr w:type="gramStart"/>
            <w:r w:rsidRPr="00AA5495">
              <w:rPr>
                <w:b/>
                <w:bCs/>
                <w:lang w:val="en-US"/>
              </w:rPr>
              <w:t>Cédula :</w:t>
            </w:r>
            <w:proofErr w:type="gramEnd"/>
            <w:r w:rsidRPr="00AA5495">
              <w:rPr>
                <w:b/>
                <w:bCs/>
                <w:lang w:val="en-US"/>
              </w:rPr>
              <w:t xml:space="preserve"> </w:t>
            </w:r>
            <w:r w:rsidRPr="00AA5495">
              <w:rPr>
                <w:lang w:val="en-US"/>
              </w:rPr>
              <w:t>12555234</w:t>
            </w:r>
          </w:p>
          <w:p w14:paraId="7D845CD4" w14:textId="77777777" w:rsidR="00BA641B" w:rsidRPr="00AA5495" w:rsidRDefault="00BA641B" w:rsidP="00BA641B">
            <w:pPr>
              <w:pStyle w:val="Informacin"/>
              <w:jc w:val="both"/>
              <w:rPr>
                <w:lang w:val="en-US"/>
              </w:rPr>
            </w:pPr>
          </w:p>
          <w:p w14:paraId="59EA20A9" w14:textId="77777777" w:rsidR="00BA641B" w:rsidRDefault="00BA641B" w:rsidP="00BA641B">
            <w:pPr>
              <w:pStyle w:val="Informacin"/>
              <w:jc w:val="both"/>
              <w:rPr>
                <w:rFonts w:eastAsiaTheme="majorEastAsia" w:cstheme="majorBidi"/>
                <w:b/>
                <w:caps/>
                <w:sz w:val="28"/>
                <w:szCs w:val="24"/>
                <w:lang w:val="en-US" w:bidi="es-MX"/>
              </w:rPr>
            </w:pPr>
            <w:r w:rsidRPr="00502B1B">
              <w:rPr>
                <w:rFonts w:eastAsiaTheme="majorEastAsia" w:cstheme="majorBidi"/>
                <w:b/>
                <w:caps/>
                <w:sz w:val="28"/>
                <w:szCs w:val="24"/>
                <w:lang w:val="en-US" w:bidi="es-MX"/>
              </w:rPr>
              <w:t>English level</w:t>
            </w:r>
          </w:p>
          <w:p w14:paraId="05F3CB24" w14:textId="77777777" w:rsidR="00BA641B" w:rsidRDefault="00BA641B" w:rsidP="00BA641B">
            <w:pPr>
              <w:pStyle w:val="Informacin"/>
              <w:jc w:val="both"/>
              <w:rPr>
                <w:rFonts w:eastAsiaTheme="majorEastAsia" w:cstheme="majorBidi"/>
                <w:b/>
                <w:caps/>
                <w:sz w:val="28"/>
                <w:szCs w:val="24"/>
                <w:lang w:val="en-US" w:bidi="es-MX"/>
              </w:rPr>
            </w:pPr>
          </w:p>
          <w:p w14:paraId="74C4CC16" w14:textId="77777777" w:rsidR="00BA641B" w:rsidRDefault="00BA641B" w:rsidP="00BA641B">
            <w:pPr>
              <w:pStyle w:val="Informacin"/>
              <w:jc w:val="both"/>
              <w:rPr>
                <w:lang w:val="en-US"/>
              </w:rPr>
            </w:pPr>
            <w:r w:rsidRPr="000A07C9">
              <w:rPr>
                <w:lang w:val="en-US"/>
              </w:rPr>
              <w:t>I</w:t>
            </w:r>
            <w:r w:rsidRPr="00502B1B">
              <w:rPr>
                <w:lang w:val="en-US"/>
              </w:rPr>
              <w:t>ntermediate 1</w:t>
            </w:r>
          </w:p>
          <w:p w14:paraId="3CD6680C" w14:textId="77777777" w:rsidR="00BA641B" w:rsidRPr="00502B1B" w:rsidRDefault="00BA641B" w:rsidP="00BA641B">
            <w:pPr>
              <w:pStyle w:val="Informacin"/>
              <w:jc w:val="both"/>
              <w:rPr>
                <w:lang w:val="en-US"/>
              </w:rPr>
            </w:pPr>
          </w:p>
          <w:p w14:paraId="0862582C" w14:textId="77777777" w:rsidR="00BA641B" w:rsidRPr="00502B1B" w:rsidRDefault="00BA641B" w:rsidP="00BA641B">
            <w:pPr>
              <w:pStyle w:val="Informacin"/>
              <w:jc w:val="both"/>
              <w:rPr>
                <w:lang w:val="en-US"/>
              </w:rPr>
            </w:pPr>
          </w:p>
          <w:p w14:paraId="3FDD5239" w14:textId="77777777" w:rsidR="00BA641B" w:rsidRPr="00502B1B" w:rsidRDefault="00BA641B" w:rsidP="00BA641B">
            <w:pPr>
              <w:pStyle w:val="Informacin"/>
              <w:jc w:val="both"/>
              <w:rPr>
                <w:lang w:val="en-US"/>
              </w:rPr>
            </w:pPr>
          </w:p>
        </w:tc>
        <w:tc>
          <w:tcPr>
            <w:tcW w:w="1041" w:type="dxa"/>
          </w:tcPr>
          <w:p w14:paraId="28A81E10" w14:textId="77777777" w:rsidR="00BA641B" w:rsidRPr="00502B1B" w:rsidRDefault="00BA641B" w:rsidP="00BA641B">
            <w:pPr>
              <w:rPr>
                <w:lang w:val="en-US"/>
              </w:rPr>
            </w:pPr>
          </w:p>
        </w:tc>
        <w:tc>
          <w:tcPr>
            <w:tcW w:w="5978" w:type="dxa"/>
            <w:vMerge/>
          </w:tcPr>
          <w:p w14:paraId="54961EFB" w14:textId="77777777" w:rsidR="00BA641B" w:rsidRPr="00502B1B" w:rsidRDefault="00BA641B" w:rsidP="00BA641B">
            <w:pPr>
              <w:rPr>
                <w:lang w:val="en-US"/>
              </w:rPr>
            </w:pPr>
          </w:p>
        </w:tc>
      </w:tr>
    </w:tbl>
    <w:p w14:paraId="56991EDB" w14:textId="68C5A284" w:rsidR="007F5B63" w:rsidRPr="00502B1B" w:rsidRDefault="007F5B63" w:rsidP="00CE1E3D">
      <w:pPr>
        <w:pStyle w:val="Textoindependiente"/>
        <w:rPr>
          <w:lang w:val="en-US"/>
        </w:rPr>
      </w:pPr>
    </w:p>
    <w:sectPr w:rsidR="007F5B63" w:rsidRPr="00502B1B" w:rsidSect="00CB300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851" w:right="567" w:bottom="1134" w:left="567" w:header="720" w:footer="62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2F263" w14:textId="77777777" w:rsidR="00F170E0" w:rsidRDefault="00F170E0" w:rsidP="00590471">
      <w:r>
        <w:separator/>
      </w:r>
    </w:p>
  </w:endnote>
  <w:endnote w:type="continuationSeparator" w:id="0">
    <w:p w14:paraId="2ED533FF" w14:textId="77777777" w:rsidR="00F170E0" w:rsidRDefault="00F170E0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9F79" w14:textId="77777777" w:rsidR="00CB3006" w:rsidRDefault="00CB30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7F83" w14:textId="77777777" w:rsidR="00CB3006" w:rsidRDefault="00CB30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7F96" w14:textId="77777777" w:rsidR="00CB3006" w:rsidRDefault="00CB30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A9918" w14:textId="77777777" w:rsidR="00F170E0" w:rsidRDefault="00F170E0" w:rsidP="00590471">
      <w:r>
        <w:separator/>
      </w:r>
    </w:p>
  </w:footnote>
  <w:footnote w:type="continuationSeparator" w:id="0">
    <w:p w14:paraId="191A8C52" w14:textId="77777777" w:rsidR="00F170E0" w:rsidRDefault="00F170E0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A750" w14:textId="77777777" w:rsidR="00CB3006" w:rsidRDefault="00CB30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BF23" w14:textId="77777777" w:rsidR="00FA37E0" w:rsidRPr="008E1B6C" w:rsidRDefault="00FA37E0">
    <w:pPr>
      <w:pStyle w:val="Encabezado"/>
      <w:rPr>
        <w:lang w:val="es-ES_tradnl"/>
      </w:rPr>
    </w:pPr>
    <w:r w:rsidRPr="00BA23B0">
      <w:rPr>
        <w:noProof/>
        <w:lang w:val="es-MX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A20E42B" wp14:editId="062E43E2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398"/>
              <wp:effectExtent l="0" t="0" r="0" b="1270"/>
              <wp:wrapNone/>
              <wp:docPr id="8" name="Grupo 8" descr="elementos decorativo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398"/>
                        <a:chOff x="0" y="0"/>
                        <a:chExt cx="3272589" cy="10058402"/>
                      </a:xfrm>
                    </wpg:grpSpPr>
                    <wps:wsp>
                      <wps:cNvPr id="607" name="Rectángulo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rgbClr val="0040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orma libre 608">
                        <a:extLst>
                          <a:ext uri="{FF2B5EF4-FFF2-40B4-BE49-F238E27FC236}">
                            <a16:creationId xmlns:a16="http://schemas.microsoft.com/office/drawing/2014/main" id="{700E2D3B-2C0D-4AF7-9B98-B098AC67DB9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765339"/>
                          <a:ext cx="2838580" cy="1293063"/>
                        </a:xfrm>
                        <a:custGeom>
                          <a:avLst/>
                          <a:gdLst>
                            <a:gd name="T0" fmla="*/ 440 w 440"/>
                            <a:gd name="T1" fmla="*/ 202 h 202"/>
                            <a:gd name="T2" fmla="*/ 416 w 440"/>
                            <a:gd name="T3" fmla="*/ 153 h 202"/>
                            <a:gd name="T4" fmla="*/ 354 w 440"/>
                            <a:gd name="T5" fmla="*/ 132 h 202"/>
                            <a:gd name="T6" fmla="*/ 332 w 440"/>
                            <a:gd name="T7" fmla="*/ 143 h 202"/>
                            <a:gd name="T8" fmla="*/ 267 w 440"/>
                            <a:gd name="T9" fmla="*/ 115 h 202"/>
                            <a:gd name="T10" fmla="*/ 267 w 440"/>
                            <a:gd name="T11" fmla="*/ 115 h 202"/>
                            <a:gd name="T12" fmla="*/ 207 w 440"/>
                            <a:gd name="T13" fmla="*/ 85 h 202"/>
                            <a:gd name="T14" fmla="*/ 198 w 440"/>
                            <a:gd name="T15" fmla="*/ 88 h 202"/>
                            <a:gd name="T16" fmla="*/ 140 w 440"/>
                            <a:gd name="T17" fmla="*/ 66 h 202"/>
                            <a:gd name="T18" fmla="*/ 140 w 440"/>
                            <a:gd name="T19" fmla="*/ 66 h 202"/>
                            <a:gd name="T20" fmla="*/ 22 w 440"/>
                            <a:gd name="T21" fmla="*/ 14 h 202"/>
                            <a:gd name="T22" fmla="*/ 0 w 440"/>
                            <a:gd name="T23" fmla="*/ 20 h 202"/>
                            <a:gd name="T24" fmla="*/ 0 w 440"/>
                            <a:gd name="T25" fmla="*/ 202 h 202"/>
                            <a:gd name="T26" fmla="*/ 440 w 440"/>
                            <a:gd name="T27" fmla="*/ 202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40" h="202">
                              <a:moveTo>
                                <a:pt x="440" y="202"/>
                              </a:moveTo>
                              <a:cubicBezTo>
                                <a:pt x="416" y="153"/>
                                <a:pt x="416" y="153"/>
                                <a:pt x="416" y="153"/>
                              </a:cubicBezTo>
                              <a:cubicBezTo>
                                <a:pt x="405" y="130"/>
                                <a:pt x="377" y="120"/>
                                <a:pt x="354" y="132"/>
                              </a:cubicBezTo>
                              <a:cubicBezTo>
                                <a:pt x="332" y="143"/>
                                <a:pt x="332" y="143"/>
                                <a:pt x="332" y="143"/>
                              </a:cubicBezTo>
                              <a:cubicBezTo>
                                <a:pt x="306" y="156"/>
                                <a:pt x="275" y="142"/>
                                <a:pt x="267" y="115"/>
                              </a:cubicBezTo>
                              <a:cubicBezTo>
                                <a:pt x="267" y="115"/>
                                <a:pt x="267" y="115"/>
                                <a:pt x="267" y="115"/>
                              </a:cubicBezTo>
                              <a:cubicBezTo>
                                <a:pt x="260" y="89"/>
                                <a:pt x="232" y="75"/>
                                <a:pt x="207" y="85"/>
                              </a:cubicBezTo>
                              <a:cubicBezTo>
                                <a:pt x="198" y="88"/>
                                <a:pt x="198" y="88"/>
                                <a:pt x="198" y="88"/>
                              </a:cubicBezTo>
                              <a:cubicBezTo>
                                <a:pt x="176" y="97"/>
                                <a:pt x="151" y="87"/>
                                <a:pt x="140" y="66"/>
                              </a:cubicBezTo>
                              <a:cubicBezTo>
                                <a:pt x="140" y="66"/>
                                <a:pt x="140" y="66"/>
                                <a:pt x="140" y="66"/>
                              </a:cubicBezTo>
                              <a:cubicBezTo>
                                <a:pt x="118" y="22"/>
                                <a:pt x="69" y="0"/>
                                <a:pt x="22" y="1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02"/>
                                <a:pt x="0" y="202"/>
                                <a:pt x="0" y="202"/>
                              </a:cubicBezTo>
                              <a:lnTo>
                                <a:pt x="440" y="2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93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orma libre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9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7C7108C" id="Grupo 8" o:spid="_x0000_s1026" alt="elementos decorativo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">
              <v:rect id="Rectángulo 604" o:spid="_x0000_s1027" style="position:absolute;width:32639;height:100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" fillcolor="#00408d" stroked="f"/>
              <v:shape id="Forma libre 608" o:spid="_x0000_s1028" style="position:absolute;top:87653;width:28385;height:12931;visibility:visible;mso-wrap-style:square;v-text-anchor:top" coordsize="440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" path="m440,202c416,153,416,153,416,153,405,130,377,120,354,132v-22,11,-22,11,-22,11c306,156,275,142,267,115v,,,,,c260,89,232,75,207,85v-9,3,-9,3,-9,3c176,97,151,87,140,66v,,,,,c118,22,69,,22,14,,20,,20,,20,,202,,202,,202r440,xe" fillcolor="#1f2937" stroked="f">
                <v:path arrowok="t" o:connecttype="custom" o:connectlocs="2838580,1293063;2683748,979399;2283767,844972;2141838,915386;1722502,736150;1722502,736150;1335423,544111;1277361,563315;903185,422486;903185,422486;141929,89618;0,128026;0,1293063;2838580,1293063" o:connectangles="0,0,0,0,0,0,0,0,0,0,0,0,0,0"/>
              </v:shape>
              <v:shape id="Forma libre 5" o:spid="_x0000_s1029" style="position:absolute;width:32725;height:29067;visibility:visible;mso-wrap-style:square;v-text-anchor:top" coordsize="506,4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" path="m,412v33,13,33,13,33,13c85,446,143,420,162,368v9,-24,9,-24,9,-24c190,290,252,265,304,288v,,,,,c351,309,406,291,431,246,506,108,506,108,506,108,506,,506,,506,,,,,,,l,412xe" fillcolor="#1f2937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B385" w14:textId="77777777" w:rsidR="00CB3006" w:rsidRDefault="00CB30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AE16E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D2A69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F607A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4EBF1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845D8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2CF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1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0716F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27C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C926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4"/>
  </w:num>
  <w:num w:numId="11">
    <w:abstractNumId w:val="15"/>
  </w:num>
  <w:num w:numId="12">
    <w:abstractNumId w:val="12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5B"/>
    <w:rsid w:val="00011D5A"/>
    <w:rsid w:val="00040AB5"/>
    <w:rsid w:val="00060042"/>
    <w:rsid w:val="00071E84"/>
    <w:rsid w:val="000A07C9"/>
    <w:rsid w:val="000F7D04"/>
    <w:rsid w:val="00150ABD"/>
    <w:rsid w:val="001C16FF"/>
    <w:rsid w:val="001D4FB1"/>
    <w:rsid w:val="001F5586"/>
    <w:rsid w:val="00212F82"/>
    <w:rsid w:val="002163ED"/>
    <w:rsid w:val="00222466"/>
    <w:rsid w:val="0028380F"/>
    <w:rsid w:val="00290777"/>
    <w:rsid w:val="002D25F0"/>
    <w:rsid w:val="00395B9A"/>
    <w:rsid w:val="003E624C"/>
    <w:rsid w:val="003F54AA"/>
    <w:rsid w:val="00407247"/>
    <w:rsid w:val="00472C27"/>
    <w:rsid w:val="004779CF"/>
    <w:rsid w:val="004A59C8"/>
    <w:rsid w:val="00502B1B"/>
    <w:rsid w:val="00507E82"/>
    <w:rsid w:val="00555003"/>
    <w:rsid w:val="005575F8"/>
    <w:rsid w:val="005801E5"/>
    <w:rsid w:val="00587DBA"/>
    <w:rsid w:val="00590471"/>
    <w:rsid w:val="005D01FA"/>
    <w:rsid w:val="005F2F11"/>
    <w:rsid w:val="00633BF0"/>
    <w:rsid w:val="00647A4B"/>
    <w:rsid w:val="00676A2B"/>
    <w:rsid w:val="006917D4"/>
    <w:rsid w:val="00716927"/>
    <w:rsid w:val="00730F6C"/>
    <w:rsid w:val="00735D93"/>
    <w:rsid w:val="007443A0"/>
    <w:rsid w:val="007577EE"/>
    <w:rsid w:val="007F54A0"/>
    <w:rsid w:val="007F5B63"/>
    <w:rsid w:val="0083612E"/>
    <w:rsid w:val="00846CB9"/>
    <w:rsid w:val="008472E9"/>
    <w:rsid w:val="008C2CFC"/>
    <w:rsid w:val="008E1B6C"/>
    <w:rsid w:val="008F6E2E"/>
    <w:rsid w:val="009B298F"/>
    <w:rsid w:val="009C2E65"/>
    <w:rsid w:val="00A30EFD"/>
    <w:rsid w:val="00AA5495"/>
    <w:rsid w:val="00B6466C"/>
    <w:rsid w:val="00BA23B0"/>
    <w:rsid w:val="00BA641B"/>
    <w:rsid w:val="00BF4D49"/>
    <w:rsid w:val="00C4452C"/>
    <w:rsid w:val="00C659AB"/>
    <w:rsid w:val="00CB2835"/>
    <w:rsid w:val="00CB3006"/>
    <w:rsid w:val="00CE1E3D"/>
    <w:rsid w:val="00DF2F8A"/>
    <w:rsid w:val="00E04E41"/>
    <w:rsid w:val="00E90A60"/>
    <w:rsid w:val="00EC518B"/>
    <w:rsid w:val="00EE7E09"/>
    <w:rsid w:val="00F0223C"/>
    <w:rsid w:val="00F170E0"/>
    <w:rsid w:val="00F51250"/>
    <w:rsid w:val="00F8265B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A3EFE6"/>
  <w14:defaultImageDpi w14:val="96"/>
  <w15:docId w15:val="{A0AAEB5E-297F-514D-B49B-3D391220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E1B6C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8E1B6C"/>
    <w:pPr>
      <w:kinsoku w:val="0"/>
      <w:overflowPunct w:val="0"/>
      <w:spacing w:before="240" w:after="120"/>
      <w:outlineLvl w:val="0"/>
    </w:pPr>
    <w:rPr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8E1B6C"/>
    <w:pPr>
      <w:keepNext/>
      <w:kinsoku w:val="0"/>
      <w:overflowPunct w:val="0"/>
      <w:spacing w:after="0"/>
      <w:outlineLvl w:val="1"/>
    </w:pPr>
    <w:rPr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8E1B6C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FFFFFF" w:themeColor="background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B6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B2632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1B6C"/>
    <w:pPr>
      <w:keepNext/>
      <w:keepLines/>
      <w:spacing w:before="40" w:after="0"/>
      <w:outlineLvl w:val="4"/>
    </w:pPr>
    <w:rPr>
      <w:rFonts w:eastAsiaTheme="majorEastAsia" w:cstheme="majorBidi"/>
      <w:color w:val="0B2632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1B6C"/>
    <w:pPr>
      <w:keepNext/>
      <w:keepLines/>
      <w:spacing w:before="40" w:after="0"/>
      <w:outlineLvl w:val="5"/>
    </w:pPr>
    <w:rPr>
      <w:rFonts w:eastAsiaTheme="majorEastAsia" w:cstheme="majorBidi"/>
      <w:color w:val="07192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B6C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7192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B6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B6C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8E1B6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E1B6C"/>
    <w:rPr>
      <w:rFonts w:ascii="Calibri" w:hAnsi="Calibr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8E1B6C"/>
    <w:rPr>
      <w:rFonts w:ascii="Calibri" w:hAnsi="Calibr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8E1B6C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8E1B6C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1B6C"/>
    <w:rPr>
      <w:rFonts w:ascii="Calibri" w:hAnsi="Calibri"/>
    </w:rPr>
  </w:style>
  <w:style w:type="paragraph" w:styleId="Piedepgina">
    <w:name w:val="footer"/>
    <w:basedOn w:val="Normal"/>
    <w:link w:val="PiedepginaCar"/>
    <w:uiPriority w:val="99"/>
    <w:semiHidden/>
    <w:rsid w:val="008E1B6C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1B6C"/>
    <w:rPr>
      <w:rFonts w:ascii="Calibri" w:hAnsi="Calibri"/>
    </w:rPr>
  </w:style>
  <w:style w:type="table" w:styleId="Tablaconcuadrcula">
    <w:name w:val="Table Grid"/>
    <w:basedOn w:val="Tablanormal"/>
    <w:uiPriority w:val="39"/>
    <w:rsid w:val="008E1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E1B6C"/>
    <w:pPr>
      <w:kinsoku w:val="0"/>
      <w:overflowPunct w:val="0"/>
      <w:spacing w:before="240" w:after="480"/>
    </w:pPr>
    <w:rPr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8E1B6C"/>
    <w:rPr>
      <w:rFonts w:ascii="Calibri" w:hAnsi="Calibr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8E1B6C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8E1B6C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8E1B6C"/>
    <w:rPr>
      <w:rFonts w:ascii="Calibri" w:hAnsi="Calibri"/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8E1B6C"/>
    <w:rPr>
      <w:rFonts w:ascii="Calibri" w:hAnsi="Calibri"/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8E1B6C"/>
    <w:rPr>
      <w:rFonts w:ascii="Calibri" w:eastAsiaTheme="majorEastAsia" w:hAnsi="Calibr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8E1B6C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8E1B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8E1B6C"/>
    <w:rPr>
      <w:rFonts w:ascii="Calibri" w:hAnsi="Calibr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8E1B6C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8E1B6C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E1B6C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E1B6C"/>
    <w:pPr>
      <w:numPr>
        <w:ilvl w:val="4"/>
        <w:numId w:val="5"/>
      </w:numPr>
      <w:contextualSpacing/>
    </w:pPr>
  </w:style>
  <w:style w:type="numbering" w:styleId="111111">
    <w:name w:val="Outline List 2"/>
    <w:basedOn w:val="Sinlista"/>
    <w:uiPriority w:val="99"/>
    <w:semiHidden/>
    <w:unhideWhenUsed/>
    <w:rsid w:val="008E1B6C"/>
    <w:pPr>
      <w:numPr>
        <w:numId w:val="10"/>
      </w:numPr>
    </w:pPr>
  </w:style>
  <w:style w:type="numbering" w:styleId="1ai">
    <w:name w:val="Outline List 1"/>
    <w:basedOn w:val="Sinlista"/>
    <w:uiPriority w:val="99"/>
    <w:semiHidden/>
    <w:unhideWhenUsed/>
    <w:rsid w:val="008E1B6C"/>
    <w:pPr>
      <w:numPr>
        <w:numId w:val="11"/>
      </w:numPr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E1B6C"/>
    <w:rPr>
      <w:rFonts w:ascii="Calibri" w:eastAsiaTheme="majorEastAsia" w:hAnsi="Calibri" w:cstheme="majorBidi"/>
      <w:i/>
      <w:iCs/>
      <w:color w:val="0B2632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1B6C"/>
    <w:rPr>
      <w:rFonts w:ascii="Calibri" w:eastAsiaTheme="majorEastAsia" w:hAnsi="Calibri" w:cstheme="majorBidi"/>
      <w:color w:val="0B2632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1B6C"/>
    <w:rPr>
      <w:rFonts w:ascii="Calibri" w:eastAsiaTheme="majorEastAsia" w:hAnsi="Calibri" w:cstheme="majorBidi"/>
      <w:color w:val="07192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1B6C"/>
    <w:rPr>
      <w:rFonts w:ascii="Calibri" w:eastAsiaTheme="majorEastAsia" w:hAnsi="Calibri" w:cstheme="majorBidi"/>
      <w:i/>
      <w:iCs/>
      <w:color w:val="07192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1B6C"/>
    <w:rPr>
      <w:rFonts w:ascii="Calibri" w:eastAsiaTheme="majorEastAsia" w:hAnsi="Calibr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1B6C"/>
    <w:rPr>
      <w:rFonts w:ascii="Calibri" w:eastAsiaTheme="majorEastAsia" w:hAnsi="Calibri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8E1B6C"/>
    <w:pPr>
      <w:numPr>
        <w:numId w:val="1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1B6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B6C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E1B6C"/>
  </w:style>
  <w:style w:type="paragraph" w:styleId="Textodebloque">
    <w:name w:val="Block Text"/>
    <w:basedOn w:val="Normal"/>
    <w:uiPriority w:val="99"/>
    <w:semiHidden/>
    <w:unhideWhenUsed/>
    <w:rsid w:val="008E1B6C"/>
    <w:pPr>
      <w:pBdr>
        <w:top w:val="single" w:sz="2" w:space="10" w:color="0F3344" w:themeColor="accent1"/>
        <w:left w:val="single" w:sz="2" w:space="10" w:color="0F3344" w:themeColor="accent1"/>
        <w:bottom w:val="single" w:sz="2" w:space="10" w:color="0F3344" w:themeColor="accent1"/>
        <w:right w:val="single" w:sz="2" w:space="10" w:color="0F3344" w:themeColor="accent1"/>
      </w:pBdr>
      <w:ind w:left="1152" w:right="1152"/>
    </w:pPr>
    <w:rPr>
      <w:rFonts w:eastAsiaTheme="minorEastAsia" w:cstheme="minorBidi"/>
      <w:i/>
      <w:iCs/>
      <w:color w:val="0F3344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E1B6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E1B6C"/>
    <w:rPr>
      <w:rFonts w:ascii="Calibri" w:hAnsi="Calibri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E1B6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E1B6C"/>
    <w:rPr>
      <w:rFonts w:ascii="Calibri" w:hAnsi="Calibri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E1B6C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E1B6C"/>
    <w:rPr>
      <w:rFonts w:ascii="Calibri" w:hAnsi="Calibri"/>
      <w:sz w:val="20"/>
      <w:szCs w:val="20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E1B6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E1B6C"/>
    <w:rPr>
      <w:rFonts w:ascii="Calibri" w:hAnsi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E1B6C"/>
    <w:pPr>
      <w:spacing w:after="22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E1B6C"/>
    <w:rPr>
      <w:rFonts w:ascii="Calibri" w:hAnsi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E1B6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E1B6C"/>
    <w:rPr>
      <w:rFonts w:ascii="Calibri" w:hAnsi="Calibri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E1B6C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E1B6C"/>
    <w:rPr>
      <w:rFonts w:ascii="Calibri" w:hAnsi="Calibri"/>
      <w:sz w:val="16"/>
      <w:szCs w:val="16"/>
    </w:rPr>
  </w:style>
  <w:style w:type="character" w:styleId="Ttulodellibro">
    <w:name w:val="Book Title"/>
    <w:basedOn w:val="Fuentedeprrafopredeter"/>
    <w:uiPriority w:val="33"/>
    <w:semiHidden/>
    <w:rsid w:val="008E1B6C"/>
    <w:rPr>
      <w:rFonts w:ascii="Calibri" w:hAnsi="Calibri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1B6C"/>
    <w:pPr>
      <w:spacing w:after="20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E1B6C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E1B6C"/>
    <w:rPr>
      <w:rFonts w:ascii="Calibri" w:hAnsi="Calibri"/>
    </w:rPr>
  </w:style>
  <w:style w:type="table" w:styleId="Cuadrculavistosa">
    <w:name w:val="Colorful Grid"/>
    <w:basedOn w:val="Tablanormal"/>
    <w:uiPriority w:val="73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E1B6C"/>
    <w:rPr>
      <w:rFonts w:ascii="Calibri" w:hAnsi="Calibri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1B6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1B6C"/>
    <w:rPr>
      <w:rFonts w:ascii="Calibri" w:hAnsi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1B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1B6C"/>
    <w:rPr>
      <w:rFonts w:ascii="Calibri" w:hAnsi="Calibri"/>
      <w:b/>
      <w:bCs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8E1B6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E1B6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E1B6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E1B6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E1B6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E1B6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E1B6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rsid w:val="008E1B6C"/>
  </w:style>
  <w:style w:type="character" w:customStyle="1" w:styleId="FechaCar">
    <w:name w:val="Fecha Car"/>
    <w:basedOn w:val="Fuentedeprrafopredeter"/>
    <w:link w:val="Fecha"/>
    <w:uiPriority w:val="99"/>
    <w:rsid w:val="008E1B6C"/>
    <w:rPr>
      <w:rFonts w:ascii="Calibri" w:hAnsi="Calibri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E1B6C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E1B6C"/>
    <w:rPr>
      <w:rFonts w:ascii="Segoe UI" w:hAnsi="Segoe UI" w:cs="Segoe UI"/>
      <w:sz w:val="16"/>
      <w:szCs w:val="16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8E1B6C"/>
    <w:pPr>
      <w:spacing w:after="0"/>
    </w:pPr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8E1B6C"/>
    <w:rPr>
      <w:rFonts w:ascii="Calibri" w:hAnsi="Calibri"/>
    </w:rPr>
  </w:style>
  <w:style w:type="character" w:styleId="nfasis">
    <w:name w:val="Emphasis"/>
    <w:basedOn w:val="Fuentedeprrafopredeter"/>
    <w:uiPriority w:val="20"/>
    <w:semiHidden/>
    <w:rsid w:val="008E1B6C"/>
    <w:rPr>
      <w:rFonts w:ascii="Calibri" w:hAnsi="Calibri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E1B6C"/>
    <w:rPr>
      <w:rFonts w:ascii="Calibri" w:hAnsi="Calibri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E1B6C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E1B6C"/>
    <w:rPr>
      <w:rFonts w:ascii="Calibri" w:hAnsi="Calibri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E1B6C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E1B6C"/>
    <w:pPr>
      <w:spacing w:after="0"/>
    </w:pPr>
    <w:rPr>
      <w:rFonts w:eastAsiaTheme="majorEastAsia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E1B6C"/>
    <w:rPr>
      <w:rFonts w:ascii="Calibri" w:hAnsi="Calibri"/>
      <w:color w:val="FF000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E1B6C"/>
    <w:rPr>
      <w:rFonts w:ascii="Calibri" w:hAnsi="Calibri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E1B6C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E1B6C"/>
    <w:rPr>
      <w:rFonts w:ascii="Calibri" w:hAnsi="Calibri"/>
      <w:sz w:val="20"/>
      <w:szCs w:val="20"/>
    </w:rPr>
  </w:style>
  <w:style w:type="table" w:styleId="Tablaconcuadrcula1clara">
    <w:name w:val="Grid Table 1 Light"/>
    <w:basedOn w:val="Tablanormal"/>
    <w:uiPriority w:val="46"/>
    <w:rsid w:val="008E1B6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E1B6C"/>
    <w:pPr>
      <w:spacing w:after="0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E1B6C"/>
    <w:pPr>
      <w:spacing w:after="0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E1B6C"/>
    <w:pPr>
      <w:spacing w:after="0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E1B6C"/>
    <w:pPr>
      <w:spacing w:after="0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E1B6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E1B6C"/>
    <w:pPr>
      <w:spacing w:after="0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E1B6C"/>
    <w:pPr>
      <w:spacing w:after="0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E1B6C"/>
    <w:pPr>
      <w:spacing w:after="0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E1B6C"/>
    <w:pPr>
      <w:spacing w:after="0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E1B6C"/>
    <w:pPr>
      <w:spacing w:after="0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E1B6C"/>
    <w:pPr>
      <w:spacing w:after="0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cuadrcula3">
    <w:name w:val="Grid Table 3"/>
    <w:basedOn w:val="Tablanormal"/>
    <w:uiPriority w:val="48"/>
    <w:rsid w:val="008E1B6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E1B6C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E1B6C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E1B6C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E1B6C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E1B6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E1B6C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E1B6C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E1B6C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E1B6C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E1B6C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E1B6C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E1B6C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E1B6C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E1B6C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E1B6C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E1B6C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E1B6C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E1B6C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E1B6C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E1B6C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E1B6C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rsid w:val="008E1B6C"/>
    <w:rPr>
      <w:rFonts w:ascii="Calibri" w:hAnsi="Calibri"/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unhideWhenUsed/>
    <w:rsid w:val="008E1B6C"/>
    <w:rPr>
      <w:rFonts w:ascii="Calibri" w:hAnsi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E1B6C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E1B6C"/>
    <w:rPr>
      <w:rFonts w:ascii="Calibri" w:hAnsi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E1B6C"/>
    <w:rPr>
      <w:rFonts w:ascii="Calibri" w:hAnsi="Calibri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E1B6C"/>
    <w:rPr>
      <w:rFonts w:ascii="Consolas" w:hAnsi="Consolas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E1B6C"/>
    <w:rPr>
      <w:rFonts w:ascii="Calibri" w:hAnsi="Calibri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E1B6C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1B6C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1B6C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E1B6C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E1B6C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E1B6C"/>
    <w:rPr>
      <w:rFonts w:ascii="Calibri" w:hAnsi="Calibri"/>
      <w:i/>
      <w:iCs/>
    </w:rPr>
  </w:style>
  <w:style w:type="character" w:styleId="Hipervnculo">
    <w:name w:val="Hyperlink"/>
    <w:basedOn w:val="Fuentedeprrafopredeter"/>
    <w:uiPriority w:val="99"/>
    <w:unhideWhenUsed/>
    <w:rsid w:val="008E1B6C"/>
    <w:rPr>
      <w:rFonts w:ascii="Calibri" w:hAnsi="Calibri"/>
      <w:color w:val="0070C0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E1B6C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E1B6C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E1B6C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E1B6C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E1B6C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E1B6C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E1B6C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E1B6C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E1B6C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E1B6C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rsid w:val="008E1B6C"/>
    <w:rPr>
      <w:rFonts w:ascii="Calibri" w:hAnsi="Calibri"/>
      <w:i/>
      <w:iCs/>
      <w:color w:val="0F334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8E1B6C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F334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1B6C"/>
    <w:rPr>
      <w:rFonts w:ascii="Calibri" w:hAnsi="Calibri"/>
      <w:i/>
      <w:iCs/>
      <w:color w:val="0F3344" w:themeColor="accent1"/>
    </w:rPr>
  </w:style>
  <w:style w:type="character" w:styleId="Referenciaintensa">
    <w:name w:val="Intense Reference"/>
    <w:basedOn w:val="Fuentedeprrafopredeter"/>
    <w:uiPriority w:val="32"/>
    <w:semiHidden/>
    <w:rsid w:val="008E1B6C"/>
    <w:rPr>
      <w:rFonts w:ascii="Calibri" w:hAnsi="Calibri"/>
      <w:b/>
      <w:bCs/>
      <w:smallCaps/>
      <w:color w:val="0F334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E1B6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E1B6C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E1B6C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E1B6C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E1B6C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E1B6C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E1B6C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E1B6C"/>
    <w:rPr>
      <w:rFonts w:ascii="Calibri" w:hAnsi="Calibri"/>
    </w:rPr>
  </w:style>
  <w:style w:type="paragraph" w:styleId="Lista">
    <w:name w:val="List"/>
    <w:basedOn w:val="Normal"/>
    <w:uiPriority w:val="99"/>
    <w:semiHidden/>
    <w:unhideWhenUsed/>
    <w:rsid w:val="008E1B6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E1B6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E1B6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E1B6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E1B6C"/>
    <w:pPr>
      <w:ind w:left="1800" w:hanging="360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E1B6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E1B6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E1B6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E1B6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E1B6C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E1B6C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E1B6C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E1B6C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E1B6C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E1B6C"/>
    <w:pPr>
      <w:numPr>
        <w:numId w:val="17"/>
      </w:numPr>
      <w:contextualSpacing/>
    </w:pPr>
  </w:style>
  <w:style w:type="table" w:styleId="Tabladelista1clara">
    <w:name w:val="List Table 1 Light"/>
    <w:basedOn w:val="Tablanormal"/>
    <w:uiPriority w:val="46"/>
    <w:rsid w:val="008E1B6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E1B6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E1B6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E1B6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E1B6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E1B6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E1B6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2">
    <w:name w:val="List Table 2"/>
    <w:basedOn w:val="Tablanormal"/>
    <w:uiPriority w:val="47"/>
    <w:rsid w:val="008E1B6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E1B6C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E1B6C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E1B6C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E1B6C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3">
    <w:name w:val="List Table 3"/>
    <w:basedOn w:val="Tablanormal"/>
    <w:uiPriority w:val="48"/>
    <w:rsid w:val="008E1B6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E1B6C"/>
    <w:pPr>
      <w:spacing w:after="0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E1B6C"/>
    <w:pPr>
      <w:spacing w:after="0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E1B6C"/>
    <w:pPr>
      <w:spacing w:after="0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E1B6C"/>
    <w:pPr>
      <w:spacing w:after="0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E1B6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E1B6C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E1B6C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E1B6C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E1B6C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E1B6C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E1B6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E1B6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E1B6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E1B6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E1B6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E1B6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E1B6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E1B6C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E1B6C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E1B6C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E1B6C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E1B6C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E1B6C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E1B6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E1B6C"/>
    <w:pPr>
      <w:spacing w:after="0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E1B6C"/>
    <w:pPr>
      <w:spacing w:after="0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E1B6C"/>
    <w:pPr>
      <w:spacing w:after="0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E1B6C"/>
    <w:pPr>
      <w:spacing w:after="0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E1B6C"/>
    <w:pPr>
      <w:spacing w:after="0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E1B6C"/>
    <w:pPr>
      <w:spacing w:after="0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E1B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E1B6C"/>
    <w:rPr>
      <w:rFonts w:ascii="Consolas" w:hAnsi="Consolas" w:cs="Consolas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E1B6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E1B6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E1B6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E1B6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E1B6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E1B6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E1B6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E1B6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E1B6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E1B6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E1B6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E1B6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E1B6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E1B6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E1B6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E1B6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rsid w:val="008E1B6C"/>
    <w:rPr>
      <w:rFonts w:ascii="Calibri" w:hAnsi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E1B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E1B6C"/>
    <w:rPr>
      <w:rFonts w:ascii="Calibri" w:eastAsiaTheme="majorEastAsia" w:hAnsi="Calibr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E1B6C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E1B6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E1B6C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E1B6C"/>
    <w:rPr>
      <w:rFonts w:ascii="Calibri" w:hAnsi="Calibri"/>
    </w:rPr>
  </w:style>
  <w:style w:type="character" w:styleId="Nmerodepgina">
    <w:name w:val="page number"/>
    <w:basedOn w:val="Fuentedeprrafopredeter"/>
    <w:uiPriority w:val="99"/>
    <w:semiHidden/>
    <w:unhideWhenUsed/>
    <w:rsid w:val="008E1B6C"/>
    <w:rPr>
      <w:rFonts w:ascii="Calibri" w:hAnsi="Calibri"/>
    </w:rPr>
  </w:style>
  <w:style w:type="table" w:styleId="Tablanormal1">
    <w:name w:val="Plain Table 1"/>
    <w:basedOn w:val="Tablanormal"/>
    <w:uiPriority w:val="41"/>
    <w:rsid w:val="008E1B6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E1B6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E1B6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E1B6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E1B6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E1B6C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E1B6C"/>
    <w:rPr>
      <w:rFonts w:ascii="Consolas" w:hAnsi="Consolas" w:cs="Consolas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rsid w:val="008E1B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1B6C"/>
    <w:rPr>
      <w:rFonts w:ascii="Calibri" w:hAnsi="Calibri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E1B6C"/>
  </w:style>
  <w:style w:type="character" w:customStyle="1" w:styleId="SaludoCar">
    <w:name w:val="Saludo Car"/>
    <w:basedOn w:val="Fuentedeprrafopredeter"/>
    <w:link w:val="Saludo"/>
    <w:uiPriority w:val="99"/>
    <w:semiHidden/>
    <w:rsid w:val="008E1B6C"/>
    <w:rPr>
      <w:rFonts w:ascii="Calibri" w:hAnsi="Calibri"/>
    </w:rPr>
  </w:style>
  <w:style w:type="paragraph" w:styleId="Firma">
    <w:name w:val="Signature"/>
    <w:basedOn w:val="Normal"/>
    <w:link w:val="FirmaCar"/>
    <w:uiPriority w:val="99"/>
    <w:semiHidden/>
    <w:unhideWhenUsed/>
    <w:rsid w:val="008E1B6C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E1B6C"/>
    <w:rPr>
      <w:rFonts w:ascii="Calibri" w:hAnsi="Calibri"/>
    </w:rPr>
  </w:style>
  <w:style w:type="character" w:customStyle="1" w:styleId="Hipervnculointeligente1">
    <w:name w:val="Hipervínculo inteligente1"/>
    <w:basedOn w:val="Fuentedeprrafopredeter"/>
    <w:uiPriority w:val="99"/>
    <w:semiHidden/>
    <w:rsid w:val="008E1B6C"/>
    <w:rPr>
      <w:rFonts w:ascii="Calibri" w:hAnsi="Calibri"/>
      <w:u w:val="dotted"/>
    </w:rPr>
  </w:style>
  <w:style w:type="paragraph" w:styleId="Subttulo">
    <w:name w:val="Subtitle"/>
    <w:basedOn w:val="Normal"/>
    <w:next w:val="Normal"/>
    <w:link w:val="SubttuloCar"/>
    <w:uiPriority w:val="11"/>
    <w:semiHidden/>
    <w:rsid w:val="008E1B6C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1B6C"/>
    <w:rPr>
      <w:rFonts w:ascii="Calibri" w:eastAsiaTheme="minorEastAsia" w:hAnsi="Calibri" w:cstheme="minorBid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rsid w:val="008E1B6C"/>
    <w:rPr>
      <w:rFonts w:ascii="Calibri" w:hAnsi="Calibri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rsid w:val="008E1B6C"/>
    <w:rPr>
      <w:rFonts w:ascii="Calibri" w:hAnsi="Calibri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E1B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E1B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E1B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E1B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E1B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E1B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E1B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E1B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E1B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E1B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E1B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E1B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E1B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E1B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E1B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E1B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E1B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E1B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E1B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E1B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E1B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E1B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E1B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E1B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E1B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E1B6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E1B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E1B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E1B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E1B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E1B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E1B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E1B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E1B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E1B6C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E1B6C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E1B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E1B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E1B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E1B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E1B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E1B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E1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E1B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E1B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E1B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E1B6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E1B6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E1B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E1B6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E1B6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E1B6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E1B6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E1B6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E1B6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E1B6C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E1B6C"/>
    <w:pPr>
      <w:keepNext/>
      <w:keepLines/>
      <w:kinsoku/>
      <w:overflowPunct/>
      <w:spacing w:after="0"/>
      <w:outlineLvl w:val="9"/>
    </w:pPr>
    <w:rPr>
      <w:rFonts w:eastAsiaTheme="majorEastAsia" w:cstheme="majorBidi"/>
      <w:b w:val="0"/>
      <w:bCs w:val="0"/>
      <w:caps w:val="0"/>
      <w:color w:val="0B2632" w:themeColor="accent1" w:themeShade="BF"/>
      <w:sz w:val="32"/>
      <w:szCs w:val="32"/>
    </w:rPr>
  </w:style>
  <w:style w:type="character" w:customStyle="1" w:styleId="Mencinsinresolver1">
    <w:name w:val="Mención sin resolver1"/>
    <w:basedOn w:val="Fuentedeprrafopredeter"/>
    <w:uiPriority w:val="99"/>
    <w:semiHidden/>
    <w:rsid w:val="008E1B6C"/>
    <w:rPr>
      <w:rFonts w:ascii="Calibri" w:hAnsi="Calibri"/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82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elmo/Library/Containers/com.microsoft.Word/Data/Library/Application%20Support/Microsoft/Office/16.0/DTS/Search/%7b617A01F6-D906-7046-B7BF-EC9DB1F2ECA1%7dtf44864860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3BFA7F-315B-4045-9FB5-B6546964B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C57A86-09DD-43FE-99D7-019EF0DD1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4EEBFB3-C127-4F31-B5C7-115C7A095F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{617A01F6-D906-7046-B7BF-EC9DB1F2ECA1}tf44864860.dotx</Template>
  <TotalTime>22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Yael Ruiz Pucheta</cp:lastModifiedBy>
  <cp:revision>17</cp:revision>
  <cp:lastPrinted>2021-11-12T17:57:00Z</cp:lastPrinted>
  <dcterms:created xsi:type="dcterms:W3CDTF">2021-12-03T17:51:00Z</dcterms:created>
  <dcterms:modified xsi:type="dcterms:W3CDTF">2022-03-10T17:00:00Z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